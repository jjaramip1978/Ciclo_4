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794E2" w14:textId="77777777" w:rsidR="002B4AAF" w:rsidRPr="006C00D9" w:rsidRDefault="00977C94" w:rsidP="00B566F9">
      <w:pPr>
        <w:pStyle w:val="Ttulo"/>
      </w:pPr>
      <w:bookmarkStart w:id="0" w:name="_Toc22529444"/>
      <w:bookmarkStart w:id="1" w:name="_Toc22529447"/>
      <w:bookmarkStart w:id="2" w:name="_Toc85989818"/>
      <w:r w:rsidRPr="006C00D9">
        <w:t>Especificación de</w:t>
      </w:r>
      <w:r w:rsidR="002B4AAF" w:rsidRPr="006C00D9">
        <w:t xml:space="preserve"> </w:t>
      </w:r>
      <w:r w:rsidRPr="006C00D9">
        <w:t>Requ</w:t>
      </w:r>
      <w:r w:rsidR="00B50909" w:rsidRPr="006C00D9">
        <w:t>erimien</w:t>
      </w:r>
      <w:r w:rsidRPr="006C00D9">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7CA8C97" w:rsidR="00977C94" w:rsidRPr="00996295" w:rsidRDefault="00764D32"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Ingenio</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6" w14:textId="3182D8B3" w:rsidR="001561AE" w:rsidRPr="005650AE" w:rsidRDefault="005650AE" w:rsidP="005650AE">
      <w:pPr>
        <w:ind w:left="1418" w:right="1417"/>
        <w:rPr>
          <w:rFonts w:ascii="Times New Roman" w:hAnsi="Times New Roman"/>
          <w:color w:val="EE0000"/>
          <w:sz w:val="2"/>
        </w:rPr>
      </w:pPr>
      <w:r w:rsidRPr="005650AE">
        <w:rPr>
          <w:rFonts w:ascii="Times New Roman" w:hAnsi="Times New Roman"/>
          <w:sz w:val="16"/>
          <w:szCs w:val="56"/>
          <w14:shadow w14:blurRad="50800" w14:dist="38100" w14:dir="2700000" w14:sx="100000" w14:sy="100000" w14:kx="0" w14:ky="0" w14:algn="tl">
            <w14:srgbClr w14:val="000000">
              <w14:alpha w14:val="60000"/>
            </w14:srgbClr>
          </w14:shadow>
        </w:rPr>
        <w:t xml:space="preserve">Portal Web Ingenio </w:t>
      </w:r>
      <w:r>
        <w:rPr>
          <w:rFonts w:ascii="Times New Roman" w:hAnsi="Times New Roman"/>
          <w:sz w:val="16"/>
          <w:szCs w:val="56"/>
          <w14:shadow w14:blurRad="50800" w14:dist="38100" w14:dir="2700000" w14:sx="100000" w14:sy="100000" w14:kx="0" w14:ky="0" w14:algn="tl">
            <w14:srgbClr w14:val="000000">
              <w14:alpha w14:val="60000"/>
            </w14:srgbClr>
          </w14:shadow>
        </w:rPr>
        <w:t>-</w:t>
      </w:r>
      <w:r w:rsidRPr="005650AE">
        <w:rPr>
          <w:rFonts w:ascii="Times New Roman" w:hAnsi="Times New Roman"/>
          <w:sz w:val="16"/>
          <w:szCs w:val="56"/>
          <w14:shadow w14:blurRad="50800" w14:dist="38100" w14:dir="2700000" w14:sx="100000" w14:sy="100000" w14:kx="0" w14:ky="0" w14:algn="tl">
            <w14:srgbClr w14:val="000000">
              <w14:alpha w14:val="60000"/>
            </w14:srgbClr>
          </w14:shadow>
        </w:rPr>
        <w:t xml:space="preserve"> plataforma que busca acercar a todos aquellos ingenieros (sin importar su especialidad), que </w:t>
      </w:r>
      <w:r w:rsidR="00B566F9">
        <w:rPr>
          <w:rFonts w:ascii="Times New Roman" w:hAnsi="Times New Roman"/>
          <w:sz w:val="16"/>
          <w:szCs w:val="56"/>
          <w14:shadow w14:blurRad="50800" w14:dist="38100" w14:dir="2700000" w14:sx="100000" w14:sy="100000" w14:kx="0" w14:ky="0" w14:algn="tl">
            <w14:srgbClr w14:val="000000">
              <w14:alpha w14:val="60000"/>
            </w14:srgbClr>
          </w14:shadow>
        </w:rPr>
        <w:t>desean</w:t>
      </w:r>
      <w:r w:rsidRPr="005650AE">
        <w:rPr>
          <w:rFonts w:ascii="Times New Roman" w:hAnsi="Times New Roman"/>
          <w:sz w:val="16"/>
          <w:szCs w:val="56"/>
          <w14:shadow w14:blurRad="50800" w14:dist="38100" w14:dir="2700000" w14:sx="100000" w14:sy="100000" w14:kx="0" w14:ky="0" w14:algn="tl">
            <w14:srgbClr w14:val="000000">
              <w14:alpha w14:val="60000"/>
            </w14:srgbClr>
          </w14:shadow>
        </w:rPr>
        <w:t xml:space="preserve"> ofrecer sus servicios profesionales bien sea en modo freelance o con otro medio de contratación con aquellos potenciales clientes que están buscando a un profesio</w:t>
      </w:r>
      <w:r>
        <w:rPr>
          <w:rFonts w:ascii="Times New Roman" w:hAnsi="Times New Roman"/>
          <w:sz w:val="16"/>
          <w:szCs w:val="56"/>
          <w14:shadow w14:blurRad="50800" w14:dist="38100" w14:dir="2700000" w14:sx="100000" w14:sy="100000" w14:kx="0" w14:ky="0" w14:algn="tl">
            <w14:srgbClr w14:val="000000">
              <w14:alpha w14:val="60000"/>
            </w14:srgbClr>
          </w14:shadow>
        </w:rPr>
        <w:t>nal con ciertas características.</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1"/>
        <w:tblW w:w="0" w:type="auto"/>
        <w:tblLook w:val="04A0" w:firstRow="1" w:lastRow="0" w:firstColumn="1" w:lastColumn="0" w:noHBand="0" w:noVBand="1"/>
      </w:tblPr>
      <w:tblGrid>
        <w:gridCol w:w="3105"/>
        <w:gridCol w:w="3231"/>
        <w:gridCol w:w="2951"/>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522F38BB" w:rsidR="0070191C" w:rsidRPr="006C00D9" w:rsidRDefault="00764D32" w:rsidP="001561AE">
            <w:pPr>
              <w:rPr>
                <w:rFonts w:ascii="Times New Roman" w:hAnsi="Times New Roman"/>
              </w:rPr>
            </w:pPr>
            <w:r>
              <w:rPr>
                <w:rFonts w:ascii="Times New Roman" w:hAnsi="Times New Roman"/>
              </w:rPr>
              <w:t>Laura Daniela Pachón</w:t>
            </w: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7A7CF83B"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62D1ADB2" w:rsidR="0070191C" w:rsidRPr="006C00D9" w:rsidRDefault="00764D32" w:rsidP="001561AE">
            <w:pPr>
              <w:rPr>
                <w:rFonts w:ascii="Times New Roman" w:hAnsi="Times New Roman"/>
              </w:rPr>
            </w:pPr>
            <w:r>
              <w:rPr>
                <w:rFonts w:ascii="Times New Roman" w:hAnsi="Times New Roman"/>
              </w:rPr>
              <w:t xml:space="preserve">Melissa </w:t>
            </w:r>
            <w:proofErr w:type="spellStart"/>
            <w:r>
              <w:rPr>
                <w:rFonts w:ascii="Times New Roman" w:hAnsi="Times New Roman"/>
              </w:rPr>
              <w:t>Friné</w:t>
            </w:r>
            <w:proofErr w:type="spellEnd"/>
            <w:r>
              <w:rPr>
                <w:rFonts w:ascii="Times New Roman" w:hAnsi="Times New Roman"/>
              </w:rPr>
              <w:t xml:space="preserve"> Coral</w:t>
            </w: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24EFFD68"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5451967E" w:rsidR="0070191C" w:rsidRPr="006C00D9" w:rsidRDefault="00764D32" w:rsidP="001561AE">
            <w:pPr>
              <w:rPr>
                <w:rFonts w:ascii="Times New Roman" w:hAnsi="Times New Roman"/>
              </w:rPr>
            </w:pPr>
            <w:r>
              <w:rPr>
                <w:rFonts w:ascii="Times New Roman" w:hAnsi="Times New Roman"/>
              </w:rPr>
              <w:t>Wilson Jurado Valbuena</w:t>
            </w: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482D3C0D"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Product</w:t>
            </w:r>
            <w:proofErr w:type="spellEnd"/>
            <w:r>
              <w:rPr>
                <w:rFonts w:ascii="Times New Roman" w:hAnsi="Times New Roman"/>
              </w:rPr>
              <w:t xml:space="preserve"> </w:t>
            </w:r>
            <w:proofErr w:type="spellStart"/>
            <w:r>
              <w:rPr>
                <w:rFonts w:ascii="Times New Roman" w:hAnsi="Times New Roman"/>
              </w:rPr>
              <w:t>Owner</w:t>
            </w:r>
            <w:proofErr w:type="spellEnd"/>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3C5F9756" w:rsidR="0070191C" w:rsidRPr="006C00D9" w:rsidRDefault="00764D32" w:rsidP="001561AE">
            <w:pPr>
              <w:rPr>
                <w:rFonts w:ascii="Times New Roman" w:hAnsi="Times New Roman"/>
              </w:rPr>
            </w:pPr>
            <w:r>
              <w:rPr>
                <w:rFonts w:ascii="Times New Roman" w:hAnsi="Times New Roman"/>
              </w:rPr>
              <w:t>John Jairo Mack</w:t>
            </w: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5B071FD4"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5E20912" w:rsidR="0070191C" w:rsidRPr="006C00D9" w:rsidRDefault="00764D32" w:rsidP="001561AE">
            <w:pPr>
              <w:rPr>
                <w:rFonts w:ascii="Times New Roman" w:hAnsi="Times New Roman"/>
              </w:rPr>
            </w:pPr>
            <w:r>
              <w:rPr>
                <w:rFonts w:ascii="Times New Roman" w:hAnsi="Times New Roman"/>
              </w:rPr>
              <w:t>José Julián Jaramillo</w:t>
            </w: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0BDF501C"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Scrum Master</w:t>
            </w: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79B7E988"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764D32">
        <w:rPr>
          <w:rFonts w:ascii="Times New Roman" w:hAnsi="Times New Roman"/>
        </w:rPr>
        <w:t>07</w:t>
      </w:r>
      <w:r w:rsidRPr="006C00D9">
        <w:rPr>
          <w:rFonts w:ascii="Times New Roman" w:hAnsi="Times New Roman"/>
        </w:rPr>
        <w:t>/</w:t>
      </w:r>
      <w:r w:rsidR="00764D32">
        <w:rPr>
          <w:rFonts w:ascii="Times New Roman" w:hAnsi="Times New Roman"/>
        </w:rPr>
        <w:t>Dic</w:t>
      </w:r>
      <w:r w:rsidRPr="006C00D9">
        <w:rPr>
          <w:rFonts w:ascii="Times New Roman" w:hAnsi="Times New Roman"/>
        </w:rPr>
        <w:t>/20</w:t>
      </w:r>
      <w:r w:rsidR="00764D32">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de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B566F9">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B566F9">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B566F9">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B566F9">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B566F9">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B566F9">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B566F9">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B566F9">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B566F9">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B566F9">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B566F9">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B566F9">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B566F9">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B566F9">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B566F9">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B566F9">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B566F9">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B566F9">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B566F9">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B566F9">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B566F9">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B566F9">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B566F9">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B566F9">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B566F9">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B566F9">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B566F9">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B566F9">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B566F9">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B566F9">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B566F9">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B566F9">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996295"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6" w14:textId="36F31A39" w:rsidR="00977C94" w:rsidRPr="005650AE" w:rsidRDefault="005650AE" w:rsidP="001561AE">
      <w:r>
        <w:t xml:space="preserve">En el presente documento se describe la ingeniería de detalle del </w:t>
      </w:r>
      <w:r w:rsidRPr="005650AE">
        <w:t xml:space="preserve">portal Web Ingenio que es una plataforma que busca acercar a todos aquellos ingenieros (sin importar su especialidad), que </w:t>
      </w:r>
      <w:r w:rsidR="00B566F9">
        <w:t>desean</w:t>
      </w:r>
      <w:r w:rsidRPr="005650AE">
        <w:t xml:space="preserve"> ofrecer sus servicios profesionales bien sea en modo freelance o con otro medio de contratación con aquellos potenciales clientes que están buscando a un profesional con ciertas características</w:t>
      </w:r>
      <w:r>
        <w:t>.</w:t>
      </w: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658028FA"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00B0DD9C" w14:textId="1C325489" w:rsidR="00A1538C" w:rsidRDefault="00A1538C" w:rsidP="00A1538C"/>
    <w:p w14:paraId="51E1BB59" w14:textId="6C366C28" w:rsidR="00A1538C" w:rsidRDefault="00A1538C" w:rsidP="00A1538C">
      <w:r>
        <w:t>En este documento se explicará cuáles son las razones para la construcción del aplicativo “Ingenio”, cuál será su función, los servicios que ofrece, el público objetivo, las herramientas tecnológicas usadas en su construcción, así como conocer en forma general y específica los diferentes componentes.</w:t>
      </w:r>
    </w:p>
    <w:p w14:paraId="6DEB5E93" w14:textId="7EE026E0" w:rsidR="00A1538C" w:rsidRDefault="00A1538C" w:rsidP="00A1538C"/>
    <w:p w14:paraId="78405263" w14:textId="4C633B5B" w:rsidR="00A1538C" w:rsidRDefault="00A1538C" w:rsidP="00A1538C">
      <w:r>
        <w:t>Este documento va orientado a los tutores del curso Misión TIC 2021, Ciclo 4</w:t>
      </w:r>
      <w:r w:rsidR="001758CA">
        <w:t>.</w:t>
      </w:r>
    </w:p>
    <w:p w14:paraId="5E5F61F3" w14:textId="77777777" w:rsidR="00A1538C" w:rsidRPr="00A1538C" w:rsidRDefault="00A1538C" w:rsidP="00A1538C"/>
    <w:p w14:paraId="6A279550" w14:textId="208037D4"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71EA719E" w14:textId="4A159DAE" w:rsidR="00764D32" w:rsidRDefault="00764D32" w:rsidP="00764D32"/>
    <w:p w14:paraId="014E9C5F" w14:textId="0F6B17C7" w:rsidR="007F7672" w:rsidRDefault="00764D32" w:rsidP="00764D32">
      <w:r>
        <w:t>El sitio Web Ingenio es una plataforma que busca acercar a todos aquellos ingenieros (sin importar su especialidad)</w:t>
      </w:r>
      <w:r w:rsidR="007F7672">
        <w:t xml:space="preserve">, que </w:t>
      </w:r>
      <w:r w:rsidR="00B566F9">
        <w:t xml:space="preserve">desean </w:t>
      </w:r>
      <w:r w:rsidR="007F7672">
        <w:t>ofrecer sus servicios profesionales bien sea en modo freelance o con otro medio de contratación con aquellos potenciales clientes que están buscando a un profesional con ciertas características.</w:t>
      </w:r>
    </w:p>
    <w:p w14:paraId="66F84EFA" w14:textId="77777777" w:rsidR="007F7672" w:rsidRDefault="007F7672" w:rsidP="00764D32"/>
    <w:p w14:paraId="70B2B1C5" w14:textId="47C16AA3" w:rsidR="007F7672" w:rsidRDefault="007F7672" w:rsidP="00764D32">
      <w:r>
        <w:t>La plataforma permitirá a los profesionales (en su primer versión orientada a ingenieros) realizar un registro de su profesión, sus conocimientos, habilidades, servicios que ofrecen, así como de la tarifa que cobran, para que de esta manera quienes requieran un servicio específico puedan contactar de una forma simple y sencilla con uno o varios profesionales.</w:t>
      </w:r>
    </w:p>
    <w:p w14:paraId="41829F3F" w14:textId="77777777" w:rsidR="007F7672" w:rsidRDefault="007F7672" w:rsidP="00764D32"/>
    <w:p w14:paraId="7ACA3681" w14:textId="77777777" w:rsidR="00A1538C" w:rsidRDefault="007F7672" w:rsidP="00764D32">
      <w:r>
        <w:t xml:space="preserve">La aplicación no cobra dinero por </w:t>
      </w:r>
      <w:r w:rsidR="00A1538C">
        <w:t>cualquier servicio ofertado/contratado, ni es responsable por la calidad del servicio o pago realizado entre el profesional y el cliente. La mayor función del aplicativo es servir de “puente” entre la basta variedad de profesionales que ofertan sus servicios y la cada vez mayor demanda por estos.</w:t>
      </w:r>
    </w:p>
    <w:p w14:paraId="3C1AA6DC" w14:textId="77777777" w:rsidR="00A1538C" w:rsidRDefault="00A1538C" w:rsidP="00764D32"/>
    <w:p w14:paraId="3A4EE99D" w14:textId="3A99DF5C" w:rsidR="00764D32" w:rsidRPr="00764D32" w:rsidRDefault="00764D32" w:rsidP="00764D32">
      <w:r>
        <w:t xml:space="preserve"> </w:t>
      </w: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lastRenderedPageBreak/>
        <w:t>Definiciones</w:t>
      </w:r>
      <w:bookmarkEnd w:id="12"/>
      <w:bookmarkEnd w:id="13"/>
      <w:bookmarkEnd w:id="14"/>
    </w:p>
    <w:p w14:paraId="6A27955C" w14:textId="77777777" w:rsidR="00977C94" w:rsidRPr="006C00D9" w:rsidRDefault="00977C94" w:rsidP="001561AE">
      <w:pPr>
        <w:rPr>
          <w:rFonts w:ascii="Times New Roman" w:hAnsi="Times New Roman"/>
        </w:rPr>
      </w:pPr>
    </w:p>
    <w:p w14:paraId="2CDFB6EB" w14:textId="77777777" w:rsidR="00B566F9" w:rsidRDefault="00B566F9" w:rsidP="00B566F9">
      <w:pPr>
        <w:pStyle w:val="Prrafodelista"/>
        <w:numPr>
          <w:ilvl w:val="0"/>
          <w:numId w:val="7"/>
        </w:numPr>
      </w:pPr>
      <w:r w:rsidRPr="001D5CB1">
        <w:t xml:space="preserve">estándares: IEEE Std-830-1998 (IEEE </w:t>
      </w:r>
      <w:proofErr w:type="spellStart"/>
      <w:r w:rsidRPr="001D5CB1">
        <w:t>Recommended</w:t>
      </w:r>
      <w:proofErr w:type="spellEnd"/>
      <w:r w:rsidRPr="001D5CB1">
        <w:t xml:space="preserve"> </w:t>
      </w:r>
      <w:proofErr w:type="spellStart"/>
      <w:r w:rsidRPr="001D5CB1">
        <w:t>Practice</w:t>
      </w:r>
      <w:proofErr w:type="spellEnd"/>
      <w:r w:rsidRPr="001D5CB1">
        <w:t xml:space="preserve"> for Software </w:t>
      </w:r>
      <w:proofErr w:type="spellStart"/>
      <w:r w:rsidRPr="001D5CB1">
        <w:t>Requirements</w:t>
      </w:r>
      <w:proofErr w:type="spellEnd"/>
      <w:r w:rsidRPr="001D5CB1">
        <w:t xml:space="preserve"> </w:t>
      </w:r>
      <w:proofErr w:type="spellStart"/>
      <w:r w:rsidRPr="001D5CB1">
        <w:t>Specifications</w:t>
      </w:r>
      <w:proofErr w:type="spellEnd"/>
      <w:r w:rsidRPr="001D5CB1">
        <w:t>);</w:t>
      </w:r>
    </w:p>
    <w:p w14:paraId="74F0E702" w14:textId="77777777" w:rsidR="00B566F9" w:rsidRDefault="00B566F9" w:rsidP="00B566F9">
      <w:pPr>
        <w:pStyle w:val="Prrafodelista"/>
        <w:numPr>
          <w:ilvl w:val="0"/>
          <w:numId w:val="7"/>
        </w:numPr>
      </w:pPr>
      <w:r w:rsidRPr="001D5CB1">
        <w:t xml:space="preserve">IEEE Std-1016-2009 (IEEE Standard for Information Technology — </w:t>
      </w:r>
      <w:proofErr w:type="spellStart"/>
      <w:r w:rsidRPr="001D5CB1">
        <w:t>Systems</w:t>
      </w:r>
      <w:proofErr w:type="spellEnd"/>
      <w:r w:rsidRPr="001D5CB1">
        <w:t xml:space="preserve"> </w:t>
      </w:r>
      <w:proofErr w:type="spellStart"/>
      <w:r w:rsidRPr="001D5CB1">
        <w:t>Design</w:t>
      </w:r>
      <w:proofErr w:type="spellEnd"/>
      <w:r w:rsidRPr="001D5CB1">
        <w:t xml:space="preserve"> — Software </w:t>
      </w:r>
      <w:proofErr w:type="spellStart"/>
      <w:r w:rsidRPr="001D5CB1">
        <w:t>Design</w:t>
      </w:r>
      <w:proofErr w:type="spellEnd"/>
      <w:r w:rsidRPr="001D5CB1">
        <w:t xml:space="preserve"> </w:t>
      </w:r>
      <w:proofErr w:type="spellStart"/>
      <w:r w:rsidRPr="001D5CB1">
        <w:t>Descriptions</w:t>
      </w:r>
      <w:proofErr w:type="spellEnd"/>
      <w:r w:rsidRPr="001D5CB1">
        <w:t>)</w:t>
      </w:r>
    </w:p>
    <w:p w14:paraId="6DFC218E" w14:textId="699C3E0F" w:rsidR="00B566F9" w:rsidRDefault="00B566F9" w:rsidP="00B566F9">
      <w:pPr>
        <w:pStyle w:val="Prrafodelista"/>
        <w:numPr>
          <w:ilvl w:val="0"/>
          <w:numId w:val="7"/>
        </w:numPr>
      </w:pPr>
      <w:r w:rsidRPr="001D5CB1">
        <w:t>ISO/IEC/IEEE 29148:2011(E) (</w:t>
      </w:r>
      <w:proofErr w:type="spellStart"/>
      <w:r w:rsidRPr="001D5CB1">
        <w:t>Systems</w:t>
      </w:r>
      <w:proofErr w:type="spellEnd"/>
      <w:r w:rsidRPr="001D5CB1">
        <w:t xml:space="preserve"> and software </w:t>
      </w:r>
      <w:proofErr w:type="spellStart"/>
      <w:r w:rsidRPr="001D5CB1">
        <w:t>engineering</w:t>
      </w:r>
      <w:proofErr w:type="spellEnd"/>
      <w:r w:rsidRPr="001D5CB1">
        <w:t xml:space="preserve"> — </w:t>
      </w:r>
      <w:proofErr w:type="spellStart"/>
      <w:r w:rsidRPr="001D5CB1">
        <w:t>Life</w:t>
      </w:r>
      <w:proofErr w:type="spellEnd"/>
      <w:r w:rsidRPr="001D5CB1">
        <w:t xml:space="preserve"> </w:t>
      </w:r>
      <w:proofErr w:type="spellStart"/>
      <w:r w:rsidRPr="001D5CB1">
        <w:t>cycle</w:t>
      </w:r>
      <w:proofErr w:type="spellEnd"/>
      <w:r w:rsidRPr="001D5CB1">
        <w:t xml:space="preserve"> </w:t>
      </w:r>
      <w:proofErr w:type="spellStart"/>
      <w:r w:rsidRPr="001D5CB1">
        <w:t>processes</w:t>
      </w:r>
      <w:proofErr w:type="spellEnd"/>
      <w:r w:rsidRPr="001D5CB1">
        <w:t xml:space="preserve"> — </w:t>
      </w:r>
      <w:proofErr w:type="spellStart"/>
      <w:r w:rsidRPr="001D5CB1">
        <w:t>Requirements</w:t>
      </w:r>
      <w:proofErr w:type="spellEnd"/>
      <w:r w:rsidRPr="001D5CB1">
        <w:t xml:space="preserve"> </w:t>
      </w:r>
      <w:proofErr w:type="spellStart"/>
      <w:r w:rsidRPr="001D5CB1">
        <w:t>engineering</w:t>
      </w:r>
      <w:proofErr w:type="spellEnd"/>
      <w:r w:rsidRPr="001D5CB1">
        <w:t>).</w:t>
      </w:r>
    </w:p>
    <w:p w14:paraId="12CDB5CA" w14:textId="77777777" w:rsidR="00B566F9" w:rsidRDefault="00B566F9" w:rsidP="00B566F9">
      <w:pPr>
        <w:pStyle w:val="Prrafodelista"/>
        <w:numPr>
          <w:ilvl w:val="0"/>
          <w:numId w:val="7"/>
        </w:numPr>
      </w:pPr>
      <w:r w:rsidRPr="001D5CB1">
        <w:t xml:space="preserve">ISO/IEC 23026 (IEEE </w:t>
      </w:r>
      <w:proofErr w:type="spellStart"/>
      <w:r w:rsidRPr="001D5CB1">
        <w:t>Std</w:t>
      </w:r>
      <w:proofErr w:type="spellEnd"/>
      <w:r w:rsidRPr="001D5CB1">
        <w:t xml:space="preserve"> 2001-2002) (Software </w:t>
      </w:r>
      <w:proofErr w:type="spellStart"/>
      <w:r w:rsidRPr="001D5CB1">
        <w:t>Engineering</w:t>
      </w:r>
      <w:proofErr w:type="spellEnd"/>
      <w:r w:rsidRPr="001D5CB1">
        <w:t xml:space="preserve"> — </w:t>
      </w:r>
      <w:proofErr w:type="spellStart"/>
      <w:r w:rsidRPr="001D5CB1">
        <w:t>Recommended</w:t>
      </w:r>
      <w:proofErr w:type="spellEnd"/>
      <w:r w:rsidRPr="001D5CB1">
        <w:t xml:space="preserve"> </w:t>
      </w:r>
      <w:proofErr w:type="spellStart"/>
      <w:r w:rsidRPr="001D5CB1">
        <w:t>Practice</w:t>
      </w:r>
      <w:proofErr w:type="spellEnd"/>
      <w:r w:rsidRPr="001D5CB1">
        <w:t xml:space="preserve"> for the Internet — Web Site </w:t>
      </w:r>
      <w:proofErr w:type="spellStart"/>
      <w:r w:rsidRPr="001D5CB1">
        <w:t>Engineering</w:t>
      </w:r>
      <w:proofErr w:type="spellEnd"/>
      <w:r w:rsidRPr="001D5CB1">
        <w:t xml:space="preserve">, Web Site Management, and Web Site </w:t>
      </w:r>
      <w:proofErr w:type="spellStart"/>
      <w:r w:rsidRPr="001D5CB1">
        <w:t>Life</w:t>
      </w:r>
      <w:proofErr w:type="spellEnd"/>
      <w:r w:rsidRPr="001D5CB1">
        <w:t xml:space="preserve"> </w:t>
      </w:r>
      <w:proofErr w:type="spellStart"/>
      <w:r w:rsidRPr="001D5CB1">
        <w:t>Cycle</w:t>
      </w:r>
      <w:proofErr w:type="spellEnd"/>
      <w:r w:rsidRPr="001D5CB1">
        <w:t>)</w:t>
      </w:r>
    </w:p>
    <w:p w14:paraId="41F459A8" w14:textId="0726DB43" w:rsidR="00B566F9" w:rsidRPr="001D5CB1" w:rsidRDefault="00B566F9" w:rsidP="00B566F9">
      <w:pPr>
        <w:pStyle w:val="Prrafodelista"/>
        <w:numPr>
          <w:ilvl w:val="0"/>
          <w:numId w:val="7"/>
        </w:numPr>
      </w:pPr>
      <w:r w:rsidRPr="001D5CB1">
        <w:t xml:space="preserve">IEEE/EIA 12207.1-1997 (ISO/IEC 12207) (Standard for Information Technology—Software </w:t>
      </w:r>
      <w:proofErr w:type="spellStart"/>
      <w:r w:rsidRPr="001D5CB1">
        <w:t>life</w:t>
      </w:r>
      <w:proofErr w:type="spellEnd"/>
      <w:r w:rsidRPr="001D5CB1">
        <w:t xml:space="preserve"> </w:t>
      </w:r>
      <w:proofErr w:type="spellStart"/>
      <w:r w:rsidRPr="001D5CB1">
        <w:t>cycle</w:t>
      </w:r>
      <w:proofErr w:type="spellEnd"/>
      <w:r w:rsidRPr="001D5CB1">
        <w:t xml:space="preserve"> </w:t>
      </w:r>
      <w:proofErr w:type="spellStart"/>
      <w:r w:rsidRPr="001D5CB1">
        <w:t>processes</w:t>
      </w:r>
      <w:proofErr w:type="spellEnd"/>
      <w:r w:rsidRPr="001D5CB1">
        <w:t>—</w:t>
      </w:r>
      <w:proofErr w:type="spellStart"/>
      <w:r w:rsidRPr="001D5CB1">
        <w:t>Life</w:t>
      </w:r>
      <w:proofErr w:type="spellEnd"/>
      <w:r w:rsidRPr="001D5CB1">
        <w:t xml:space="preserve"> </w:t>
      </w:r>
      <w:proofErr w:type="spellStart"/>
      <w:r w:rsidRPr="001D5CB1">
        <w:t>cycle</w:t>
      </w:r>
      <w:proofErr w:type="spellEnd"/>
      <w:r w:rsidRPr="001D5CB1">
        <w:t xml:space="preserve"> data).</w:t>
      </w:r>
    </w:p>
    <w:p w14:paraId="6F1763AB" w14:textId="77777777" w:rsidR="00B566F9" w:rsidRDefault="00B566F9" w:rsidP="00B566F9">
      <w:pPr>
        <w:pStyle w:val="Prrafodelista"/>
        <w:numPr>
          <w:ilvl w:val="0"/>
          <w:numId w:val="7"/>
        </w:numPr>
      </w:pPr>
      <w:r w:rsidRPr="001D5CB1">
        <w:t xml:space="preserve">OMG </w:t>
      </w:r>
      <w:proofErr w:type="spellStart"/>
      <w:r w:rsidRPr="001D5CB1">
        <w:t>Unified</w:t>
      </w:r>
      <w:proofErr w:type="spellEnd"/>
      <w:r w:rsidRPr="001D5CB1">
        <w:t xml:space="preserve"> </w:t>
      </w:r>
      <w:proofErr w:type="spellStart"/>
      <w:r w:rsidRPr="001D5CB1">
        <w:t>Modeling</w:t>
      </w:r>
      <w:proofErr w:type="spellEnd"/>
      <w:r w:rsidRPr="001D5CB1">
        <w:t xml:space="preserve"> </w:t>
      </w:r>
      <w:proofErr w:type="spellStart"/>
      <w:r w:rsidRPr="001D5CB1">
        <w:t>Language</w:t>
      </w:r>
      <w:proofErr w:type="spellEnd"/>
      <w:r w:rsidRPr="001D5CB1">
        <w:t xml:space="preserve"> (OMG UML), Infrastructure, </w:t>
      </w:r>
      <w:proofErr w:type="spellStart"/>
      <w:r w:rsidRPr="001D5CB1">
        <w:t>Version</w:t>
      </w:r>
      <w:proofErr w:type="spellEnd"/>
      <w:r w:rsidRPr="001D5CB1">
        <w:t xml:space="preserve"> 2.4.1 (OMG </w:t>
      </w:r>
      <w:proofErr w:type="spellStart"/>
      <w:r w:rsidRPr="001D5CB1">
        <w:t>Document</w:t>
      </w:r>
      <w:proofErr w:type="spellEnd"/>
      <w:r w:rsidRPr="001D5CB1">
        <w:t xml:space="preserve"> </w:t>
      </w:r>
      <w:proofErr w:type="spellStart"/>
      <w:r w:rsidRPr="001D5CB1">
        <w:t>Number</w:t>
      </w:r>
      <w:proofErr w:type="spellEnd"/>
      <w:r w:rsidRPr="001D5CB1">
        <w:t>: formal/2011-08-05</w:t>
      </w:r>
    </w:p>
    <w:p w14:paraId="64C6D0AB" w14:textId="07197BC1" w:rsidR="00B566F9" w:rsidRDefault="00B566F9" w:rsidP="00B566F9">
      <w:pPr>
        <w:pStyle w:val="Prrafodelista"/>
        <w:numPr>
          <w:ilvl w:val="0"/>
          <w:numId w:val="7"/>
        </w:numPr>
      </w:pPr>
      <w:r w:rsidRPr="001D5CB1">
        <w:t xml:space="preserve">Standard </w:t>
      </w:r>
      <w:proofErr w:type="spellStart"/>
      <w:r w:rsidRPr="001D5CB1">
        <w:t>document</w:t>
      </w:r>
      <w:proofErr w:type="spellEnd"/>
      <w:r w:rsidRPr="001D5CB1">
        <w:t xml:space="preserve"> URL: </w:t>
      </w:r>
      <w:hyperlink r:id="rId9" w:history="1">
        <w:r w:rsidRPr="00CA1503">
          <w:rPr>
            <w:rStyle w:val="Hipervnculo"/>
          </w:rPr>
          <w:t>http://www.omg.org/spec/UML/2.4.1/Infrastructure</w:t>
        </w:r>
      </w:hyperlink>
      <w:r w:rsidRPr="001D5CB1">
        <w:t>)</w:t>
      </w:r>
    </w:p>
    <w:p w14:paraId="562062B0" w14:textId="59E14B26" w:rsidR="00B566F9" w:rsidRPr="001D5CB1" w:rsidRDefault="00B566F9" w:rsidP="00B566F9">
      <w:pPr>
        <w:pStyle w:val="Prrafodelista"/>
        <w:numPr>
          <w:ilvl w:val="0"/>
          <w:numId w:val="7"/>
        </w:numPr>
      </w:pPr>
      <w:r w:rsidRPr="001D5CB1">
        <w:t xml:space="preserve">OMG </w:t>
      </w:r>
      <w:proofErr w:type="spellStart"/>
      <w:r w:rsidRPr="001D5CB1">
        <w:t>Unifi</w:t>
      </w:r>
      <w:r>
        <w:t>ed</w:t>
      </w:r>
      <w:proofErr w:type="spellEnd"/>
      <w:r>
        <w:t xml:space="preserve"> </w:t>
      </w:r>
      <w:proofErr w:type="spellStart"/>
      <w:r>
        <w:t>Modeling</w:t>
      </w:r>
      <w:proofErr w:type="spellEnd"/>
      <w:r>
        <w:t xml:space="preserve"> </w:t>
      </w:r>
      <w:proofErr w:type="spellStart"/>
      <w:r>
        <w:t>Language</w:t>
      </w:r>
      <w:proofErr w:type="spellEnd"/>
      <w:r>
        <w:t xml:space="preserve"> (OMG UML)</w:t>
      </w:r>
      <w:proofErr w:type="gramStart"/>
      <w:r>
        <w:t>,.</w:t>
      </w:r>
      <w:proofErr w:type="gramEnd"/>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614690D4" w:rsidR="00977C94" w:rsidRDefault="005A0E14" w:rsidP="005A0E14">
      <w:pPr>
        <w:pStyle w:val="Prrafodelista"/>
        <w:numPr>
          <w:ilvl w:val="0"/>
          <w:numId w:val="2"/>
        </w:numPr>
        <w:rPr>
          <w:rFonts w:ascii="Times New Roman" w:hAnsi="Times New Roman"/>
        </w:rPr>
      </w:pPr>
      <w:r>
        <w:rPr>
          <w:rFonts w:ascii="Times New Roman" w:hAnsi="Times New Roman"/>
        </w:rPr>
        <w:t>MongoDB</w:t>
      </w:r>
    </w:p>
    <w:p w14:paraId="6B2EFCF0" w14:textId="64576D0B" w:rsidR="005A0E14" w:rsidRDefault="005A0E14" w:rsidP="005A0E14">
      <w:pPr>
        <w:pStyle w:val="Prrafodelista"/>
        <w:numPr>
          <w:ilvl w:val="0"/>
          <w:numId w:val="2"/>
        </w:numPr>
        <w:rPr>
          <w:rFonts w:ascii="Times New Roman" w:hAnsi="Times New Roman"/>
        </w:rPr>
      </w:pPr>
      <w:r>
        <w:rPr>
          <w:rFonts w:ascii="Times New Roman" w:hAnsi="Times New Roman"/>
        </w:rPr>
        <w:t>REACT</w:t>
      </w:r>
    </w:p>
    <w:p w14:paraId="3B33B8D9" w14:textId="2F5A8F5B" w:rsidR="005A0E14" w:rsidRDefault="005A0E14" w:rsidP="005A0E14">
      <w:pPr>
        <w:pStyle w:val="Prrafodelista"/>
        <w:numPr>
          <w:ilvl w:val="0"/>
          <w:numId w:val="2"/>
        </w:numPr>
        <w:rPr>
          <w:rFonts w:ascii="Times New Roman" w:hAnsi="Times New Roman"/>
        </w:rPr>
      </w:pPr>
      <w:proofErr w:type="spellStart"/>
      <w:r>
        <w:rPr>
          <w:rFonts w:ascii="Times New Roman" w:hAnsi="Times New Roman"/>
        </w:rPr>
        <w:t>Heroku</w:t>
      </w:r>
      <w:proofErr w:type="spellEnd"/>
    </w:p>
    <w:p w14:paraId="403A5B5E" w14:textId="083BC0C7" w:rsidR="005A0E14" w:rsidRDefault="005A0E14" w:rsidP="005A0E14">
      <w:pPr>
        <w:pStyle w:val="Prrafodelista"/>
        <w:numPr>
          <w:ilvl w:val="0"/>
          <w:numId w:val="2"/>
        </w:numPr>
        <w:rPr>
          <w:rFonts w:ascii="Times New Roman" w:hAnsi="Times New Roman"/>
        </w:rPr>
      </w:pPr>
      <w:r>
        <w:rPr>
          <w:rFonts w:ascii="Times New Roman" w:hAnsi="Times New Roman"/>
        </w:rPr>
        <w:t>Mongo Atlas</w:t>
      </w:r>
    </w:p>
    <w:p w14:paraId="775F3C8D" w14:textId="32A6DEEF" w:rsidR="005A0E14" w:rsidRDefault="005A0E14" w:rsidP="005A0E14">
      <w:pPr>
        <w:pStyle w:val="Prrafodelista"/>
        <w:numPr>
          <w:ilvl w:val="0"/>
          <w:numId w:val="2"/>
        </w:numPr>
        <w:rPr>
          <w:rFonts w:ascii="Times New Roman" w:hAnsi="Times New Roman"/>
        </w:rPr>
      </w:pPr>
      <w:r>
        <w:rPr>
          <w:rFonts w:ascii="Times New Roman" w:hAnsi="Times New Roman"/>
        </w:rPr>
        <w:t>HTML</w:t>
      </w:r>
    </w:p>
    <w:p w14:paraId="46C34B58" w14:textId="58F66086" w:rsidR="005A0E14" w:rsidRPr="005A0E14" w:rsidRDefault="005A0E14" w:rsidP="005A0E14">
      <w:pPr>
        <w:pStyle w:val="Prrafodelista"/>
        <w:numPr>
          <w:ilvl w:val="0"/>
          <w:numId w:val="2"/>
        </w:numPr>
        <w:rPr>
          <w:rFonts w:ascii="Times New Roman" w:hAnsi="Times New Roman"/>
        </w:rPr>
      </w:pPr>
      <w:r>
        <w:rPr>
          <w:rFonts w:ascii="Times New Roman" w:hAnsi="Times New Roman"/>
        </w:rPr>
        <w:t>CSS</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3EF639CE" w14:textId="77777777" w:rsidR="00B566F9" w:rsidRDefault="00B566F9" w:rsidP="00B566F9">
      <w:pPr>
        <w:pStyle w:val="Prrafodelista"/>
        <w:numPr>
          <w:ilvl w:val="0"/>
          <w:numId w:val="2"/>
        </w:numPr>
        <w:rPr>
          <w:rFonts w:ascii="Times New Roman" w:hAnsi="Times New Roman"/>
        </w:rPr>
      </w:pPr>
      <w:r w:rsidRPr="00895256">
        <w:rPr>
          <w:rFonts w:ascii="Times New Roman" w:hAnsi="Times New Roman"/>
        </w:rPr>
        <w:t xml:space="preserve">IEEE </w:t>
      </w:r>
      <w:r>
        <w:rPr>
          <w:rFonts w:ascii="Times New Roman" w:hAnsi="Times New Roman"/>
        </w:rPr>
        <w:t xml:space="preserve">- </w:t>
      </w:r>
      <w:proofErr w:type="spellStart"/>
      <w:r w:rsidRPr="00895256">
        <w:rPr>
          <w:rFonts w:ascii="Times New Roman" w:hAnsi="Times New Roman"/>
        </w:rPr>
        <w:t>Institute</w:t>
      </w:r>
      <w:proofErr w:type="spellEnd"/>
      <w:r w:rsidRPr="00895256">
        <w:rPr>
          <w:rFonts w:ascii="Times New Roman" w:hAnsi="Times New Roman"/>
        </w:rPr>
        <w:t xml:space="preserve"> of </w:t>
      </w:r>
      <w:proofErr w:type="spellStart"/>
      <w:r w:rsidRPr="00895256">
        <w:rPr>
          <w:rFonts w:ascii="Times New Roman" w:hAnsi="Times New Roman"/>
        </w:rPr>
        <w:t>Electrical</w:t>
      </w:r>
      <w:proofErr w:type="spellEnd"/>
      <w:r w:rsidRPr="00895256">
        <w:rPr>
          <w:rFonts w:ascii="Times New Roman" w:hAnsi="Times New Roman"/>
        </w:rPr>
        <w:t xml:space="preserve"> and </w:t>
      </w:r>
      <w:proofErr w:type="spellStart"/>
      <w:r w:rsidRPr="00895256">
        <w:rPr>
          <w:rFonts w:ascii="Times New Roman" w:hAnsi="Times New Roman"/>
        </w:rPr>
        <w:t>Electronics</w:t>
      </w:r>
      <w:proofErr w:type="spellEnd"/>
      <w:r w:rsidRPr="00895256">
        <w:rPr>
          <w:rFonts w:ascii="Times New Roman" w:hAnsi="Times New Roman"/>
        </w:rPr>
        <w:t xml:space="preserve"> </w:t>
      </w:r>
      <w:proofErr w:type="spellStart"/>
      <w:r w:rsidRPr="00895256">
        <w:rPr>
          <w:rFonts w:ascii="Times New Roman" w:hAnsi="Times New Roman"/>
        </w:rPr>
        <w:t>Engineers</w:t>
      </w:r>
      <w:proofErr w:type="spellEnd"/>
      <w:r>
        <w:rPr>
          <w:rFonts w:ascii="Times New Roman" w:hAnsi="Times New Roman"/>
        </w:rPr>
        <w:t xml:space="preserve"> - </w:t>
      </w:r>
      <w:r w:rsidRPr="00895256">
        <w:rPr>
          <w:rFonts w:ascii="Times New Roman" w:hAnsi="Times New Roman"/>
        </w:rPr>
        <w:t>Instituto de Ingenieros Eléctricos y Electrónicos</w:t>
      </w:r>
    </w:p>
    <w:p w14:paraId="07146B22" w14:textId="77777777" w:rsidR="00B566F9" w:rsidRDefault="00B566F9" w:rsidP="00B566F9">
      <w:pPr>
        <w:pStyle w:val="Prrafodelista"/>
        <w:numPr>
          <w:ilvl w:val="0"/>
          <w:numId w:val="2"/>
        </w:numPr>
        <w:rPr>
          <w:rFonts w:ascii="Times New Roman" w:hAnsi="Times New Roman"/>
        </w:rPr>
      </w:pPr>
      <w:r>
        <w:rPr>
          <w:rFonts w:ascii="Times New Roman" w:hAnsi="Times New Roman"/>
        </w:rPr>
        <w:t xml:space="preserve">ISO - </w:t>
      </w:r>
      <w:r w:rsidRPr="00895256">
        <w:rPr>
          <w:rFonts w:ascii="Times New Roman" w:hAnsi="Times New Roman"/>
        </w:rPr>
        <w:t>Organización Internacional de Normalización</w:t>
      </w:r>
    </w:p>
    <w:p w14:paraId="355E9BEB" w14:textId="77777777" w:rsidR="00B566F9" w:rsidRDefault="00B566F9" w:rsidP="00B566F9">
      <w:pPr>
        <w:pStyle w:val="Prrafodelista"/>
        <w:numPr>
          <w:ilvl w:val="0"/>
          <w:numId w:val="2"/>
        </w:numPr>
        <w:rPr>
          <w:rFonts w:ascii="Times New Roman" w:hAnsi="Times New Roman"/>
        </w:rPr>
      </w:pPr>
      <w:r w:rsidRPr="00895256">
        <w:rPr>
          <w:rFonts w:ascii="Times New Roman" w:hAnsi="Times New Roman"/>
        </w:rPr>
        <w:t xml:space="preserve">ISO (Organización Internacional de Normalización) e IEC (Comisión Electrotécnica Internacional </w:t>
      </w:r>
    </w:p>
    <w:p w14:paraId="0990526D" w14:textId="77777777" w:rsidR="00B566F9" w:rsidRPr="00895256" w:rsidRDefault="00B566F9" w:rsidP="00B566F9">
      <w:pPr>
        <w:pStyle w:val="Prrafodelista"/>
        <w:numPr>
          <w:ilvl w:val="0"/>
          <w:numId w:val="2"/>
        </w:numPr>
        <w:rPr>
          <w:rFonts w:ascii="Times New Roman" w:hAnsi="Times New Roman"/>
        </w:rPr>
      </w:pPr>
      <w:r w:rsidRPr="00895256">
        <w:rPr>
          <w:rFonts w:ascii="Times New Roman" w:hAnsi="Times New Roman"/>
        </w:rPr>
        <w:t xml:space="preserve">IEEE/EIA 12207.1-1997 (ISO/IEC 12207) (Standard for Information Technology—Software </w:t>
      </w:r>
      <w:proofErr w:type="spellStart"/>
      <w:r w:rsidRPr="00895256">
        <w:rPr>
          <w:rFonts w:ascii="Times New Roman" w:hAnsi="Times New Roman"/>
        </w:rPr>
        <w:t>life</w:t>
      </w:r>
      <w:proofErr w:type="spellEnd"/>
      <w:r w:rsidRPr="00895256">
        <w:rPr>
          <w:rFonts w:ascii="Times New Roman" w:hAnsi="Times New Roman"/>
        </w:rPr>
        <w:t xml:space="preserve"> </w:t>
      </w:r>
      <w:proofErr w:type="spellStart"/>
      <w:r w:rsidRPr="00895256">
        <w:rPr>
          <w:rFonts w:ascii="Times New Roman" w:hAnsi="Times New Roman"/>
        </w:rPr>
        <w:t>cycle</w:t>
      </w:r>
      <w:proofErr w:type="spellEnd"/>
      <w:r w:rsidRPr="00895256">
        <w:rPr>
          <w:rFonts w:ascii="Times New Roman" w:hAnsi="Times New Roman"/>
        </w:rPr>
        <w:t xml:space="preserve"> </w:t>
      </w:r>
      <w:proofErr w:type="spellStart"/>
      <w:r w:rsidRPr="00895256">
        <w:rPr>
          <w:rFonts w:ascii="Times New Roman" w:hAnsi="Times New Roman"/>
        </w:rPr>
        <w:t>processes</w:t>
      </w:r>
      <w:proofErr w:type="spellEnd"/>
      <w:r w:rsidRPr="00895256">
        <w:rPr>
          <w:rFonts w:ascii="Times New Roman" w:hAnsi="Times New Roman"/>
        </w:rPr>
        <w:t>—</w:t>
      </w:r>
      <w:proofErr w:type="spellStart"/>
      <w:r w:rsidRPr="00895256">
        <w:rPr>
          <w:rFonts w:ascii="Times New Roman" w:hAnsi="Times New Roman"/>
        </w:rPr>
        <w:t>Life</w:t>
      </w:r>
      <w:proofErr w:type="spellEnd"/>
      <w:r w:rsidRPr="00895256">
        <w:rPr>
          <w:rFonts w:ascii="Times New Roman" w:hAnsi="Times New Roman"/>
        </w:rPr>
        <w:t xml:space="preserve"> </w:t>
      </w:r>
      <w:proofErr w:type="spellStart"/>
      <w:r w:rsidRPr="00895256">
        <w:rPr>
          <w:rFonts w:ascii="Times New Roman" w:hAnsi="Times New Roman"/>
        </w:rPr>
        <w:t>cycle</w:t>
      </w:r>
      <w:proofErr w:type="spellEnd"/>
      <w:r w:rsidRPr="00895256">
        <w:rPr>
          <w:rFonts w:ascii="Times New Roman" w:hAnsi="Times New Roman"/>
        </w:rPr>
        <w:t xml:space="preserve"> data).</w:t>
      </w:r>
    </w:p>
    <w:p w14:paraId="00B6E117" w14:textId="77777777" w:rsidR="00B566F9" w:rsidRPr="00895256" w:rsidRDefault="00B566F9" w:rsidP="00B566F9">
      <w:pPr>
        <w:pStyle w:val="Prrafodelista"/>
        <w:numPr>
          <w:ilvl w:val="0"/>
          <w:numId w:val="2"/>
        </w:numPr>
        <w:rPr>
          <w:rFonts w:ascii="Times New Roman" w:hAnsi="Times New Roman"/>
        </w:rPr>
      </w:pPr>
      <w:r w:rsidRPr="00895256">
        <w:rPr>
          <w:rFonts w:ascii="Times New Roman" w:hAnsi="Times New Roman"/>
        </w:rPr>
        <w:t xml:space="preserve">OMG </w:t>
      </w:r>
      <w:proofErr w:type="spellStart"/>
      <w:r w:rsidRPr="00895256">
        <w:rPr>
          <w:rFonts w:ascii="Times New Roman" w:hAnsi="Times New Roman"/>
        </w:rPr>
        <w:t>Unifi</w:t>
      </w:r>
      <w:r>
        <w:rPr>
          <w:rFonts w:ascii="Times New Roman" w:hAnsi="Times New Roman"/>
        </w:rPr>
        <w:t>ed</w:t>
      </w:r>
      <w:proofErr w:type="spellEnd"/>
      <w:r>
        <w:rPr>
          <w:rFonts w:ascii="Times New Roman" w:hAnsi="Times New Roman"/>
        </w:rPr>
        <w:t xml:space="preserve"> </w:t>
      </w:r>
      <w:proofErr w:type="spellStart"/>
      <w:r>
        <w:rPr>
          <w:rFonts w:ascii="Times New Roman" w:hAnsi="Times New Roman"/>
        </w:rPr>
        <w:t>Modeling</w:t>
      </w:r>
      <w:proofErr w:type="spellEnd"/>
      <w:r>
        <w:rPr>
          <w:rFonts w:ascii="Times New Roman" w:hAnsi="Times New Roman"/>
        </w:rPr>
        <w:t xml:space="preserve"> </w:t>
      </w:r>
      <w:proofErr w:type="spellStart"/>
      <w:r>
        <w:rPr>
          <w:rFonts w:ascii="Times New Roman" w:hAnsi="Times New Roman"/>
        </w:rPr>
        <w:t>Language</w:t>
      </w:r>
      <w:proofErr w:type="spellEnd"/>
      <w:r>
        <w:rPr>
          <w:rFonts w:ascii="Times New Roman" w:hAnsi="Times New Roman"/>
        </w:rPr>
        <w:t xml:space="preserve"> (OMG UML).</w:t>
      </w: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725144EF" w14:textId="77777777" w:rsidR="00B566F9" w:rsidRDefault="00B566F9" w:rsidP="00B566F9">
      <w:pPr>
        <w:pStyle w:val="Prrafodelista"/>
        <w:numPr>
          <w:ilvl w:val="0"/>
          <w:numId w:val="7"/>
        </w:numPr>
      </w:pPr>
      <w:r w:rsidRPr="001D5CB1">
        <w:lastRenderedPageBreak/>
        <w:t xml:space="preserve">ISO/IEC 23026 (IEEE </w:t>
      </w:r>
      <w:proofErr w:type="spellStart"/>
      <w:r w:rsidRPr="001D5CB1">
        <w:t>Std</w:t>
      </w:r>
      <w:proofErr w:type="spellEnd"/>
      <w:r w:rsidRPr="001D5CB1">
        <w:t xml:space="preserve"> 2001-2002) (Software </w:t>
      </w:r>
      <w:proofErr w:type="spellStart"/>
      <w:r w:rsidRPr="001D5CB1">
        <w:t>Engineering</w:t>
      </w:r>
      <w:proofErr w:type="spellEnd"/>
      <w:r w:rsidRPr="001D5CB1">
        <w:t xml:space="preserve"> — </w:t>
      </w:r>
      <w:proofErr w:type="spellStart"/>
      <w:r w:rsidRPr="001D5CB1">
        <w:t>Recommended</w:t>
      </w:r>
      <w:proofErr w:type="spellEnd"/>
      <w:r w:rsidRPr="001D5CB1">
        <w:t xml:space="preserve"> </w:t>
      </w:r>
      <w:proofErr w:type="spellStart"/>
      <w:r w:rsidRPr="001D5CB1">
        <w:t>Practice</w:t>
      </w:r>
      <w:proofErr w:type="spellEnd"/>
      <w:r w:rsidRPr="001D5CB1">
        <w:t xml:space="preserve"> for the Internet — Web Site </w:t>
      </w:r>
      <w:proofErr w:type="spellStart"/>
      <w:r w:rsidRPr="001D5CB1">
        <w:t>Engineering</w:t>
      </w:r>
      <w:proofErr w:type="spellEnd"/>
      <w:r w:rsidRPr="001D5CB1">
        <w:t xml:space="preserve">, Web Site Management, and Web Site </w:t>
      </w:r>
      <w:proofErr w:type="spellStart"/>
      <w:r w:rsidRPr="001D5CB1">
        <w:t>Life</w:t>
      </w:r>
      <w:proofErr w:type="spellEnd"/>
      <w:r w:rsidRPr="001D5CB1">
        <w:t xml:space="preserve"> </w:t>
      </w:r>
      <w:proofErr w:type="spellStart"/>
      <w:r w:rsidRPr="001D5CB1">
        <w:t>Cycle</w:t>
      </w:r>
      <w:proofErr w:type="spellEnd"/>
      <w:r w:rsidRPr="001D5CB1">
        <w:t>)</w:t>
      </w:r>
    </w:p>
    <w:p w14:paraId="32CE7AB0" w14:textId="77777777" w:rsidR="00B566F9" w:rsidRPr="001D5CB1" w:rsidRDefault="00B566F9" w:rsidP="00B566F9">
      <w:pPr>
        <w:pStyle w:val="Prrafodelista"/>
        <w:numPr>
          <w:ilvl w:val="0"/>
          <w:numId w:val="7"/>
        </w:numPr>
      </w:pPr>
      <w:r w:rsidRPr="001D5CB1">
        <w:t xml:space="preserve">IEEE/EIA 12207.1-1997 (ISO/IEC 12207) (Standard for Information Technology—Software </w:t>
      </w:r>
      <w:proofErr w:type="spellStart"/>
      <w:r w:rsidRPr="001D5CB1">
        <w:t>life</w:t>
      </w:r>
      <w:proofErr w:type="spellEnd"/>
      <w:r w:rsidRPr="001D5CB1">
        <w:t xml:space="preserve"> </w:t>
      </w:r>
      <w:proofErr w:type="spellStart"/>
      <w:r w:rsidRPr="001D5CB1">
        <w:t>cycle</w:t>
      </w:r>
      <w:proofErr w:type="spellEnd"/>
      <w:r w:rsidRPr="001D5CB1">
        <w:t xml:space="preserve"> </w:t>
      </w:r>
      <w:proofErr w:type="spellStart"/>
      <w:r w:rsidRPr="001D5CB1">
        <w:t>processes</w:t>
      </w:r>
      <w:proofErr w:type="spellEnd"/>
      <w:r w:rsidRPr="001D5CB1">
        <w:t>—</w:t>
      </w:r>
      <w:proofErr w:type="spellStart"/>
      <w:r w:rsidRPr="001D5CB1">
        <w:t>Life</w:t>
      </w:r>
      <w:proofErr w:type="spellEnd"/>
      <w:r w:rsidRPr="001D5CB1">
        <w:t xml:space="preserve"> </w:t>
      </w:r>
      <w:proofErr w:type="spellStart"/>
      <w:r w:rsidRPr="001D5CB1">
        <w:t>cycle</w:t>
      </w:r>
      <w:proofErr w:type="spellEnd"/>
      <w:r w:rsidRPr="001D5CB1">
        <w:t xml:space="preserve"> data).</w:t>
      </w:r>
    </w:p>
    <w:p w14:paraId="36458123" w14:textId="77777777" w:rsidR="00B566F9" w:rsidRDefault="00B566F9" w:rsidP="00B566F9">
      <w:pPr>
        <w:pStyle w:val="Prrafodelista"/>
        <w:numPr>
          <w:ilvl w:val="0"/>
          <w:numId w:val="7"/>
        </w:numPr>
      </w:pPr>
      <w:r w:rsidRPr="001D5CB1">
        <w:t xml:space="preserve">OMG </w:t>
      </w:r>
      <w:proofErr w:type="spellStart"/>
      <w:r w:rsidRPr="001D5CB1">
        <w:t>Unified</w:t>
      </w:r>
      <w:proofErr w:type="spellEnd"/>
      <w:r w:rsidRPr="001D5CB1">
        <w:t xml:space="preserve"> </w:t>
      </w:r>
      <w:proofErr w:type="spellStart"/>
      <w:r w:rsidRPr="001D5CB1">
        <w:t>Modeling</w:t>
      </w:r>
      <w:proofErr w:type="spellEnd"/>
      <w:r w:rsidRPr="001D5CB1">
        <w:t xml:space="preserve"> </w:t>
      </w:r>
      <w:proofErr w:type="spellStart"/>
      <w:r w:rsidRPr="001D5CB1">
        <w:t>Language</w:t>
      </w:r>
      <w:proofErr w:type="spellEnd"/>
      <w:r w:rsidRPr="001D5CB1">
        <w:t xml:space="preserve"> (OMG UML), Infrastructure, </w:t>
      </w:r>
      <w:proofErr w:type="spellStart"/>
      <w:r w:rsidRPr="001D5CB1">
        <w:t>Version</w:t>
      </w:r>
      <w:proofErr w:type="spellEnd"/>
      <w:r w:rsidRPr="001D5CB1">
        <w:t xml:space="preserve"> 2.4.1 (OMG </w:t>
      </w:r>
      <w:proofErr w:type="spellStart"/>
      <w:r w:rsidRPr="001D5CB1">
        <w:t>Document</w:t>
      </w:r>
      <w:proofErr w:type="spellEnd"/>
      <w:r w:rsidRPr="001D5CB1">
        <w:t xml:space="preserve"> </w:t>
      </w:r>
      <w:proofErr w:type="spellStart"/>
      <w:r w:rsidRPr="001D5CB1">
        <w:t>Number</w:t>
      </w:r>
      <w:proofErr w:type="spellEnd"/>
      <w:r w:rsidRPr="001D5CB1">
        <w:t>: formal/2011-08-05</w:t>
      </w:r>
    </w:p>
    <w:p w14:paraId="2377F555" w14:textId="77777777" w:rsidR="00B566F9" w:rsidRDefault="00B566F9" w:rsidP="00B566F9">
      <w:pPr>
        <w:pStyle w:val="Prrafodelista"/>
        <w:numPr>
          <w:ilvl w:val="0"/>
          <w:numId w:val="7"/>
        </w:numPr>
      </w:pPr>
      <w:r w:rsidRPr="001D5CB1">
        <w:t xml:space="preserve">Standard </w:t>
      </w:r>
      <w:proofErr w:type="spellStart"/>
      <w:r w:rsidRPr="001D5CB1">
        <w:t>document</w:t>
      </w:r>
      <w:proofErr w:type="spellEnd"/>
      <w:r w:rsidRPr="001D5CB1">
        <w:t xml:space="preserve"> URL: </w:t>
      </w:r>
      <w:hyperlink r:id="rId10" w:history="1">
        <w:r w:rsidRPr="00CA1503">
          <w:rPr>
            <w:rStyle w:val="Hipervnculo"/>
          </w:rPr>
          <w:t>http://www.omg.org/spec/UML/2.4.1/Infrastructure</w:t>
        </w:r>
      </w:hyperlink>
      <w:r w:rsidRPr="001D5CB1">
        <w:t>)</w:t>
      </w:r>
    </w:p>
    <w:p w14:paraId="4C0B7AA5" w14:textId="77777777" w:rsidR="00B566F9" w:rsidRPr="001D5CB1" w:rsidRDefault="00B566F9" w:rsidP="00B566F9">
      <w:pPr>
        <w:pStyle w:val="Prrafodelista"/>
        <w:numPr>
          <w:ilvl w:val="0"/>
          <w:numId w:val="7"/>
        </w:numPr>
      </w:pPr>
      <w:r w:rsidRPr="001D5CB1">
        <w:t xml:space="preserve">OMG </w:t>
      </w:r>
      <w:proofErr w:type="spellStart"/>
      <w:r w:rsidRPr="001D5CB1">
        <w:t>Unifi</w:t>
      </w:r>
      <w:r>
        <w:t>ed</w:t>
      </w:r>
      <w:proofErr w:type="spellEnd"/>
      <w:r>
        <w:t xml:space="preserve"> </w:t>
      </w:r>
      <w:proofErr w:type="spellStart"/>
      <w:r>
        <w:t>Modeling</w:t>
      </w:r>
      <w:proofErr w:type="spellEnd"/>
      <w:r>
        <w:t xml:space="preserve"> </w:t>
      </w:r>
      <w:proofErr w:type="spellStart"/>
      <w:r>
        <w:t>Language</w:t>
      </w:r>
      <w:proofErr w:type="spellEnd"/>
      <w:r>
        <w:t xml:space="preserve"> (OMG UML)</w:t>
      </w:r>
      <w:proofErr w:type="gramStart"/>
      <w:r>
        <w:t>,.</w:t>
      </w:r>
      <w:proofErr w:type="gramEnd"/>
    </w:p>
    <w:p w14:paraId="6F6CF1B1" w14:textId="77777777" w:rsidR="00B566F9" w:rsidRPr="006C00D9" w:rsidRDefault="00B566F9" w:rsidP="00B566F9">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51DB8C8A" w14:textId="77777777" w:rsidR="00B566F9" w:rsidRPr="001D5CB1" w:rsidRDefault="00B566F9" w:rsidP="00B566F9">
      <w:pPr>
        <w:rPr>
          <w:rFonts w:cs="Tahoma"/>
        </w:rPr>
      </w:pPr>
      <w:r w:rsidRPr="001D5CB1">
        <w:rPr>
          <w:rFonts w:cs="Tahoma"/>
        </w:rPr>
        <w:t>En el presente documento describe la ingeniería de detalle del portal Web Ingenio que es una plataforma que busca acercar a todos aquellos ingenieros (sin importar su especialidad), que desean ofre</w:t>
      </w:r>
      <w:r>
        <w:rPr>
          <w:rFonts w:cs="Tahoma"/>
        </w:rPr>
        <w:t>cer sus servicios profesionales.</w:t>
      </w:r>
    </w:p>
    <w:p w14:paraId="6EAB6D7C" w14:textId="77777777" w:rsidR="00B566F9" w:rsidRPr="001D5CB1" w:rsidRDefault="00B566F9" w:rsidP="00B566F9">
      <w:pPr>
        <w:rPr>
          <w:rFonts w:cs="Tahoma"/>
        </w:rPr>
      </w:pPr>
    </w:p>
    <w:p w14:paraId="419428B4" w14:textId="77777777" w:rsidR="00B566F9" w:rsidRPr="006C00D9" w:rsidRDefault="00B566F9" w:rsidP="00B566F9">
      <w:pPr>
        <w:rPr>
          <w:rFonts w:ascii="Times New Roman" w:hAnsi="Times New Roman"/>
        </w:rPr>
      </w:pPr>
      <w:r w:rsidRPr="001D5CB1">
        <w:rPr>
          <w:rFonts w:cs="Tahoma"/>
        </w:rPr>
        <w:t>En este documento se explicará</w:t>
      </w:r>
      <w:r>
        <w:rPr>
          <w:rFonts w:cs="Tahoma"/>
        </w:rPr>
        <w:t xml:space="preserve"> </w:t>
      </w:r>
      <w:r w:rsidRPr="001D5CB1">
        <w:rPr>
          <w:rFonts w:cs="Tahoma"/>
        </w:rPr>
        <w:t>cuál será su función</w:t>
      </w:r>
      <w:r>
        <w:rPr>
          <w:rFonts w:cs="Tahoma"/>
        </w:rPr>
        <w:t xml:space="preserve"> </w:t>
      </w:r>
      <w:r w:rsidRPr="001D5CB1">
        <w:rPr>
          <w:rFonts w:cs="Tahoma"/>
        </w:rPr>
        <w:t>del aplicativo “Ingenio”, los servicios que ofrece, el público objetivo, las herramientas tecnológicas usadas en su construcción, así como conocer en forma general y específica los diferentes componentes</w:t>
      </w:r>
      <w:r w:rsidRPr="001D5CB1">
        <w:rPr>
          <w:rFonts w:ascii="Times New Roman" w:hAnsi="Times New Roman"/>
          <w:color w:val="EE0000"/>
        </w:rPr>
        <w:t>.</w:t>
      </w: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1ABA6117" w14:textId="77777777" w:rsidR="00B566F9" w:rsidRPr="001D5CB1" w:rsidRDefault="00B566F9" w:rsidP="00B566F9">
      <w:r>
        <w:t xml:space="preserve">Portal Web Ingenio es una </w:t>
      </w:r>
      <w:r w:rsidRPr="001D5CB1">
        <w:t xml:space="preserve">plataforma que busca acercar a todos aquellos ingenieros (sin importar su especialidad), que desean ofrecer sus servicios profesionales bien sea en modo freelance o con otro medio de contratación con aquellos potenciales clientes que están buscando a un profesional con ciertas </w:t>
      </w:r>
      <w:r>
        <w:t>habilidades en temas de programación</w:t>
      </w:r>
      <w:r w:rsidRPr="001D5CB1">
        <w:t>.</w:t>
      </w:r>
    </w:p>
    <w:p w14:paraId="6A27957A" w14:textId="77777777" w:rsidR="00906776" w:rsidRPr="006C00D9" w:rsidRDefault="00906776" w:rsidP="001561AE">
      <w:pPr>
        <w:rPr>
          <w:rFonts w:ascii="Times New Roman" w:hAnsi="Times New Roman"/>
        </w:rPr>
      </w:pPr>
    </w:p>
    <w:p w14:paraId="6A27957B" w14:textId="06AB74DD"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7AAEE68C" w14:textId="22CF85C4" w:rsidR="00AE3E0F" w:rsidRDefault="00AE3E0F" w:rsidP="00AE3E0F"/>
    <w:p w14:paraId="0E4B8241" w14:textId="1303AD12" w:rsidR="00AE3E0F" w:rsidRDefault="00027CC0" w:rsidP="00AE3E0F">
      <w:r>
        <w:t>Ingenio es una plataforma por medio de la cual los profesionales de ingeniería pueden ofertar sus servicios de una manera simple, sencilla, cómoda, rápida y lo que es mucho mejor, gratuitamente.</w:t>
      </w:r>
    </w:p>
    <w:p w14:paraId="0F1350C7" w14:textId="730E8F79" w:rsidR="00027CC0" w:rsidRDefault="00027CC0" w:rsidP="00AE3E0F"/>
    <w:p w14:paraId="10A3031B" w14:textId="0EB001DF" w:rsidR="00027CC0" w:rsidRDefault="00027CC0" w:rsidP="00AE3E0F">
      <w:r>
        <w:t>Conocedores del enorme potencial que brindan las nuevas tecnologías y teniendo como marco de referencia la pandemia global del Covid-19, que llevó a muchos trabajadores a realizar sus labores desde casa, se presenta esta plataforma por medio de la cual los ingenieros ofertaran sus servicios, capacidades y conocimientos adquiridos a lo largo del ejercicio de su actividad profesional, para que aquellos potenciales clientes que estén buscando un servicio específico, una solución a un problema planteado o simplemente deseen contratar a un</w:t>
      </w:r>
      <w:r w:rsidR="001678FD">
        <w:t xml:space="preserve">o de ellos, puedan hacerlo de una manera ágil y eficiente. </w:t>
      </w:r>
    </w:p>
    <w:p w14:paraId="114484EE" w14:textId="0CAC6BCA" w:rsidR="001678FD" w:rsidRDefault="001678FD" w:rsidP="00AE3E0F"/>
    <w:p w14:paraId="4DAFE93E" w14:textId="0E36F0D1" w:rsidR="001678FD" w:rsidRDefault="001678FD" w:rsidP="00AE3E0F">
      <w:r>
        <w:lastRenderedPageBreak/>
        <w:t>La plataforma está diseñada para ser lo más intuitiva posible, de tal manera que su uso pueda ser potenciado y brinde las mejores soluciones a todos los interesados.</w:t>
      </w:r>
    </w:p>
    <w:p w14:paraId="6CC13A32" w14:textId="4BE279D0" w:rsidR="00691DC2" w:rsidRDefault="00691DC2" w:rsidP="00AE3E0F"/>
    <w:p w14:paraId="12AA8B55" w14:textId="7B2B5DBC" w:rsidR="00691DC2" w:rsidRDefault="00B566F9" w:rsidP="00691DC2">
      <w:r>
        <w:t>I</w:t>
      </w:r>
      <w:r w:rsidR="00691DC2">
        <w:t xml:space="preserve">ngenio viene a ser una suerte de amalgama entre conceptos tales como mercado libre u </w:t>
      </w:r>
      <w:proofErr w:type="spellStart"/>
      <w:r w:rsidR="00691DC2">
        <w:t>Olx</w:t>
      </w:r>
      <w:proofErr w:type="spellEnd"/>
      <w:r w:rsidR="00691DC2">
        <w:t xml:space="preserve"> y redes de contacto tales como </w:t>
      </w:r>
      <w:proofErr w:type="spellStart"/>
      <w:r w:rsidR="00691DC2">
        <w:t>Linkedin</w:t>
      </w:r>
      <w:proofErr w:type="spellEnd"/>
      <w:r w:rsidR="00691DC2">
        <w:t>. Solo que en esta ocasión estará enfocada directamente a suplir la creciente demanda entre los clientes que requieren un profesional con dedicación total, parcial o freelance.</w:t>
      </w:r>
    </w:p>
    <w:p w14:paraId="6A279580" w14:textId="77777777" w:rsidR="002B5424" w:rsidRPr="006C00D9" w:rsidRDefault="002B5424" w:rsidP="001561AE">
      <w:pPr>
        <w:rPr>
          <w:rFonts w:ascii="Times New Roman" w:hAnsi="Times New Roman"/>
        </w:rPr>
      </w:pPr>
    </w:p>
    <w:p w14:paraId="6A279581" w14:textId="33CBE4F3" w:rsidR="00977C94"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301AFB45" w14:textId="16265A5D" w:rsidR="00691DC2" w:rsidRDefault="00691DC2" w:rsidP="00691DC2"/>
    <w:p w14:paraId="4481861F" w14:textId="77777777" w:rsidR="00691DC2" w:rsidRDefault="00691DC2" w:rsidP="00691DC2">
      <w:r>
        <w:t>Dentro de las funciones que tendrá la aplicación se cuenta:</w:t>
      </w:r>
    </w:p>
    <w:p w14:paraId="38032C21" w14:textId="77777777" w:rsidR="00691DC2" w:rsidRDefault="00691DC2" w:rsidP="00691DC2">
      <w:r>
        <w:t>Registro:</w:t>
      </w:r>
    </w:p>
    <w:p w14:paraId="6CC0B1CC" w14:textId="77777777" w:rsidR="00691DC2" w:rsidRDefault="00691DC2" w:rsidP="00691DC2">
      <w:r>
        <w:rPr>
          <w:noProof/>
          <w:lang w:val="es-CO" w:eastAsia="es-CO"/>
        </w:rPr>
        <w:drawing>
          <wp:inline distT="0" distB="0" distL="0" distR="0" wp14:anchorId="2933B865" wp14:editId="4035CACA">
            <wp:extent cx="5760085" cy="2847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847340"/>
                    </a:xfrm>
                    <a:prstGeom prst="rect">
                      <a:avLst/>
                    </a:prstGeom>
                    <a:noFill/>
                    <a:ln>
                      <a:noFill/>
                    </a:ln>
                  </pic:spPr>
                </pic:pic>
              </a:graphicData>
            </a:graphic>
          </wp:inline>
        </w:drawing>
      </w:r>
    </w:p>
    <w:p w14:paraId="3771C7B6" w14:textId="77777777" w:rsidR="00691DC2" w:rsidRDefault="00691DC2" w:rsidP="00691DC2"/>
    <w:p w14:paraId="23075A79" w14:textId="77777777" w:rsidR="00691DC2" w:rsidRDefault="00691DC2" w:rsidP="00691DC2">
      <w:r>
        <w:t>Proceso mediante el cual un ingeniero o profesional realiza el registro, indicando campos como profesión, servicios que ofrece, experiencia laboral o relacionada, ciudad de ubicación, tarifa por sus servicios.</w:t>
      </w:r>
    </w:p>
    <w:p w14:paraId="6C26A720" w14:textId="77777777" w:rsidR="00691DC2" w:rsidRDefault="00691DC2" w:rsidP="00691DC2"/>
    <w:p w14:paraId="21E6684B" w14:textId="77777777" w:rsidR="00691DC2" w:rsidRDefault="00691DC2" w:rsidP="00691DC2">
      <w:r>
        <w:t>Búsqueda:</w:t>
      </w:r>
    </w:p>
    <w:p w14:paraId="1F3BCDDB" w14:textId="77777777" w:rsidR="00691DC2" w:rsidRDefault="00691DC2" w:rsidP="00691DC2">
      <w:r>
        <w:rPr>
          <w:noProof/>
          <w:lang w:val="es-CO" w:eastAsia="es-CO"/>
        </w:rPr>
        <w:lastRenderedPageBreak/>
        <w:drawing>
          <wp:inline distT="0" distB="0" distL="0" distR="0" wp14:anchorId="6AB187E3" wp14:editId="37B70DDF">
            <wp:extent cx="5760085" cy="34010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401060"/>
                    </a:xfrm>
                    <a:prstGeom prst="rect">
                      <a:avLst/>
                    </a:prstGeom>
                    <a:noFill/>
                    <a:ln>
                      <a:noFill/>
                    </a:ln>
                  </pic:spPr>
                </pic:pic>
              </a:graphicData>
            </a:graphic>
          </wp:inline>
        </w:drawing>
      </w:r>
    </w:p>
    <w:p w14:paraId="5454FE68" w14:textId="77777777" w:rsidR="00691DC2" w:rsidRDefault="00691DC2" w:rsidP="00691DC2"/>
    <w:p w14:paraId="5BB0D04B" w14:textId="77777777" w:rsidR="00691DC2" w:rsidRPr="00B80207" w:rsidRDefault="00691DC2" w:rsidP="00691DC2">
      <w:r>
        <w:t>Función que permite realizar, dentro de la multitud de profesionales y servicios ofertados, aquellos que se ajustan a los requerimientos del cliente. Dentro de esta búsqueda se contempla poder realizarla por profesión, cuidad, servicio, entre otras</w:t>
      </w:r>
    </w:p>
    <w:p w14:paraId="58656286" w14:textId="77777777" w:rsidR="00691DC2" w:rsidRPr="00691DC2" w:rsidRDefault="00691DC2" w:rsidP="00691DC2"/>
    <w:p w14:paraId="6A27958A" w14:textId="76353F6F" w:rsidR="00977C94"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73CF872D" w14:textId="7B81B1DF" w:rsidR="00644219" w:rsidRDefault="00644219" w:rsidP="00644219"/>
    <w:p w14:paraId="22D41014" w14:textId="77777777" w:rsidR="00644219" w:rsidRDefault="00644219" w:rsidP="00644219">
      <w:r>
        <w:t>Para este aplicativo se tienen definidos 2 perfiles o tipos de usuarios:</w:t>
      </w:r>
    </w:p>
    <w:p w14:paraId="3C799D0B" w14:textId="77777777" w:rsidR="00644219" w:rsidRDefault="00644219" w:rsidP="00644219"/>
    <w:p w14:paraId="208A774E" w14:textId="77777777" w:rsidR="00644219" w:rsidRDefault="00644219" w:rsidP="00644219">
      <w:r>
        <w:t>Usuario profesional: Es aquel que oferta sus servicios.</w:t>
      </w:r>
    </w:p>
    <w:p w14:paraId="7B0FA9AC" w14:textId="77777777" w:rsidR="00644219" w:rsidRDefault="00644219" w:rsidP="00644219"/>
    <w:p w14:paraId="22ED307C" w14:textId="77777777" w:rsidR="00644219" w:rsidRPr="00D51862" w:rsidRDefault="00644219" w:rsidP="00644219">
      <w:r>
        <w:t>Usuario cliente: Aquel que está en la búsqueda de un profesional o un servicio específico.</w:t>
      </w:r>
    </w:p>
    <w:p w14:paraId="3991A0D6" w14:textId="77777777" w:rsidR="00644219" w:rsidRPr="00644219" w:rsidRDefault="00644219" w:rsidP="00644219"/>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27178101" w14:textId="77777777" w:rsidR="002E1710" w:rsidRDefault="002E1710" w:rsidP="00B566F9"/>
    <w:p w14:paraId="21A012E1" w14:textId="4D783BE2" w:rsidR="00B566F9" w:rsidRPr="001D5CB1" w:rsidRDefault="00B566F9" w:rsidP="00B566F9">
      <w:r>
        <w:t xml:space="preserve">Portal Web Ingenio es una </w:t>
      </w:r>
      <w:r w:rsidRPr="001D5CB1">
        <w:t xml:space="preserve">plataforma que busca acercar </w:t>
      </w:r>
      <w:r>
        <w:t xml:space="preserve">inicialmente </w:t>
      </w:r>
      <w:r w:rsidRPr="001D5CB1">
        <w:t>a todos aquellos ingenieros (sin importar su especialidad</w:t>
      </w:r>
      <w:r>
        <w:t xml:space="preserve"> y a futuro las siguientes versiones se enfocarán en todas las profesiones tituladas así como también registrar servicios de todos los campos como medicina, educación, asistencia y muchos otros campos de servicios contratables</w:t>
      </w:r>
      <w:r w:rsidRPr="001D5CB1">
        <w:t xml:space="preserve">, </w:t>
      </w:r>
      <w:r>
        <w:t xml:space="preserve">y </w:t>
      </w:r>
      <w:r w:rsidRPr="001D5CB1">
        <w:t xml:space="preserve">que </w:t>
      </w:r>
      <w:r>
        <w:t xml:space="preserve">los registrados </w:t>
      </w:r>
      <w:r w:rsidRPr="001D5CB1">
        <w:t>d</w:t>
      </w:r>
      <w:r>
        <w:t>esean ofrecer sus servicios.</w:t>
      </w:r>
    </w:p>
    <w:p w14:paraId="6A279591" w14:textId="77777777" w:rsidR="00855015" w:rsidRPr="006C00D9" w:rsidRDefault="00855015"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21C468D" w14:textId="3DD21E7B" w:rsidR="00B566F9" w:rsidRDefault="00B566F9" w:rsidP="00B566F9">
      <w:r w:rsidRPr="00B566F9">
        <w:t>Descripción</w:t>
      </w:r>
      <w:r>
        <w:t xml:space="preserve"> desarrollo de la aplicación</w:t>
      </w:r>
      <w:r w:rsidRPr="00B566F9">
        <w:t>:</w:t>
      </w:r>
    </w:p>
    <w:p w14:paraId="4AA0D7C2" w14:textId="0CA61E57" w:rsidR="002E1710" w:rsidRDefault="002E1710" w:rsidP="000D0E43">
      <w:r>
        <w:lastRenderedPageBreak/>
        <w:t xml:space="preserve">Para el desarrollo de Ingenio se utiliza </w:t>
      </w:r>
      <w:proofErr w:type="spellStart"/>
      <w:r>
        <w:t>React</w:t>
      </w:r>
      <w:proofErr w:type="spellEnd"/>
      <w:r>
        <w:t xml:space="preserve"> </w:t>
      </w:r>
      <w:proofErr w:type="spellStart"/>
      <w:r>
        <w:t>Native</w:t>
      </w:r>
      <w:proofErr w:type="spellEnd"/>
      <w:r>
        <w:t xml:space="preserve"> </w:t>
      </w:r>
      <w:r>
        <w:t xml:space="preserve">que </w:t>
      </w:r>
      <w:r>
        <w:t xml:space="preserve">es un </w:t>
      </w:r>
      <w:proofErr w:type="spellStart"/>
      <w:r>
        <w:t>framework</w:t>
      </w:r>
      <w:proofErr w:type="spellEnd"/>
      <w:r>
        <w:t xml:space="preserve"> multiplataforma de código abierto lanzado por Facebook para desarrollar aplicaci</w:t>
      </w:r>
      <w:r w:rsidR="000D0E43">
        <w:t>ones tanto en iOS como Android</w:t>
      </w:r>
      <w:r w:rsidR="00E435B8">
        <w:t xml:space="preserve"> </w:t>
      </w:r>
      <w:bookmarkStart w:id="45" w:name="_GoBack"/>
      <w:bookmarkEnd w:id="45"/>
      <w:r>
        <w:t xml:space="preserve">las principales ventajas de desarrollar apps con este </w:t>
      </w:r>
      <w:proofErr w:type="spellStart"/>
      <w:r>
        <w:t>framework</w:t>
      </w:r>
      <w:proofErr w:type="spellEnd"/>
      <w:r>
        <w:t>, y aquí te mostramos cuáles son:</w:t>
      </w:r>
    </w:p>
    <w:p w14:paraId="1781FB8E" w14:textId="77777777" w:rsidR="002E1710" w:rsidRDefault="002E1710" w:rsidP="002E1710"/>
    <w:p w14:paraId="709C3466" w14:textId="77777777" w:rsidR="002E1710" w:rsidRDefault="002E1710" w:rsidP="002E1710">
      <w:r>
        <w:t xml:space="preserve">1.- Adecuado para proyectos con restricciones de presupuesto: Trabajar en </w:t>
      </w:r>
      <w:proofErr w:type="spellStart"/>
      <w:r>
        <w:t>React</w:t>
      </w:r>
      <w:proofErr w:type="spellEnd"/>
      <w:r>
        <w:t xml:space="preserve"> </w:t>
      </w:r>
      <w:proofErr w:type="spellStart"/>
      <w:r>
        <w:t>Native</w:t>
      </w:r>
      <w:proofErr w:type="spellEnd"/>
      <w:r>
        <w:t xml:space="preserve"> es rápido y fácil, por lo que es un ahorro de tiempo y dinero.</w:t>
      </w:r>
    </w:p>
    <w:p w14:paraId="339327A3" w14:textId="77777777" w:rsidR="002E1710" w:rsidRDefault="002E1710" w:rsidP="002E1710"/>
    <w:p w14:paraId="2F647859" w14:textId="77777777" w:rsidR="002E1710" w:rsidRDefault="002E1710" w:rsidP="002E1710">
      <w:r>
        <w:t xml:space="preserve">2.- Una solución obtiene múltiples resultados: Permite a </w:t>
      </w:r>
      <w:proofErr w:type="spellStart"/>
      <w:r>
        <w:t>lo</w:t>
      </w:r>
      <w:proofErr w:type="spellEnd"/>
      <w:r>
        <w:t xml:space="preserve"> desarrolladores ejecutar varias tareas complejas que usan código simple. Por ejemplo, la función “Live </w:t>
      </w:r>
      <w:proofErr w:type="spellStart"/>
      <w:r>
        <w:t>Reload</w:t>
      </w:r>
      <w:proofErr w:type="spellEnd"/>
      <w:r>
        <w:t>” permite operar fácilmente los cambios de código en tiempo real mientras se carga toda la aplicación.</w:t>
      </w:r>
    </w:p>
    <w:p w14:paraId="3C69C9E5" w14:textId="77777777" w:rsidR="002E1710" w:rsidRDefault="002E1710" w:rsidP="002E1710"/>
    <w:p w14:paraId="41732EAF" w14:textId="77777777" w:rsidR="002E1710" w:rsidRDefault="002E1710" w:rsidP="002E1710">
      <w:r>
        <w:t xml:space="preserve">3.- Transformación más fácil de sitio web a app: Cualquier desarrollador puede comprender fácilmente una secuencia completa de códigos en </w:t>
      </w:r>
      <w:proofErr w:type="spellStart"/>
      <w:r>
        <w:t>React</w:t>
      </w:r>
      <w:proofErr w:type="spellEnd"/>
      <w:r>
        <w:t xml:space="preserve"> </w:t>
      </w:r>
      <w:proofErr w:type="spellStart"/>
      <w:r>
        <w:t>Native</w:t>
      </w:r>
      <w:proofErr w:type="spellEnd"/>
      <w:r>
        <w:t>, lo que facilita el trabajo en equipo y el cambio de personal.</w:t>
      </w:r>
    </w:p>
    <w:p w14:paraId="7AD2B6E7" w14:textId="77777777" w:rsidR="002E1710" w:rsidRDefault="002E1710" w:rsidP="002E1710"/>
    <w:p w14:paraId="00BFB921" w14:textId="77777777" w:rsidR="002E1710" w:rsidRDefault="002E1710" w:rsidP="002E1710">
      <w:r>
        <w:t xml:space="preserve">4.- Hace la interfaz de usuario fluida con acceso a API nativa: De esta manera, el desarrollador puede hacer que la interfaz de usuario parezca más JavaScript y mucho menos </w:t>
      </w:r>
      <w:proofErr w:type="spellStart"/>
      <w:r>
        <w:t>framework</w:t>
      </w:r>
      <w:proofErr w:type="spellEnd"/>
      <w:r>
        <w:t>. Es un patrón utilizado para simplificar el proceso general y hacer que la UI funcione de manera más fluida para proporcionar resultados de alta calidad y una respuesta más rápida.</w:t>
      </w:r>
    </w:p>
    <w:p w14:paraId="562DC82E" w14:textId="77777777" w:rsidR="002E1710" w:rsidRDefault="002E1710" w:rsidP="002E1710"/>
    <w:p w14:paraId="35657876" w14:textId="77777777" w:rsidR="002E1710" w:rsidRDefault="002E1710" w:rsidP="002E1710">
      <w:r>
        <w:t>5. Permite el desarrollo a través de la base del código primario: La base de programación utiliza el mismo código tanto para iOS como para Android. Esencialmente, es como implementar la misma aplicación en todo tipo de SO móvil.</w:t>
      </w:r>
    </w:p>
    <w:p w14:paraId="10CB0D74" w14:textId="77777777" w:rsidR="002E1710" w:rsidRDefault="002E1710" w:rsidP="002E1710"/>
    <w:p w14:paraId="58CFD2A9" w14:textId="77777777" w:rsidR="002E1710" w:rsidRDefault="002E1710" w:rsidP="002E1710">
      <w:r>
        <w:t xml:space="preserve">6.- Otorga soporte multiplataforma: </w:t>
      </w:r>
      <w:proofErr w:type="spellStart"/>
      <w:r>
        <w:t>React</w:t>
      </w:r>
      <w:proofErr w:type="spellEnd"/>
      <w:r>
        <w:t xml:space="preserve"> </w:t>
      </w:r>
      <w:proofErr w:type="spellStart"/>
      <w:r>
        <w:t>Native</w:t>
      </w:r>
      <w:proofErr w:type="spellEnd"/>
      <w:r>
        <w:t xml:space="preserve"> permite a las empresas utilizar el mismo código para el desarrollo de aplicaciones tanto iOS como Android. No se requieren varios lenguajes como Swift, Java o C ++. La única necesidad es contratar a un desarrollador que sepa de bibliotecas de interfaz de usuario nativas, API y desarrollo de apps híbridas.</w:t>
      </w:r>
    </w:p>
    <w:p w14:paraId="37D18E16" w14:textId="77777777" w:rsidR="002E1710" w:rsidRDefault="002E1710" w:rsidP="002E1710"/>
    <w:p w14:paraId="7D44C305" w14:textId="77777777" w:rsidR="002E1710" w:rsidRDefault="002E1710" w:rsidP="002E1710">
      <w:r>
        <w:t xml:space="preserve">7.- Su ejecución es similar a la de una aplicación nativa: Los bloques básicos de una aplicación </w:t>
      </w:r>
      <w:proofErr w:type="spellStart"/>
      <w:r>
        <w:t>React</w:t>
      </w:r>
      <w:proofErr w:type="spellEnd"/>
      <w:r>
        <w:t xml:space="preserve"> </w:t>
      </w:r>
      <w:proofErr w:type="spellStart"/>
      <w:r>
        <w:t>Native</w:t>
      </w:r>
      <w:proofErr w:type="spellEnd"/>
      <w:r>
        <w:t xml:space="preserve"> se compilan en sus raíces, que tienen plataformas nativas, todos los códigos son comparables con </w:t>
      </w:r>
      <w:proofErr w:type="spellStart"/>
      <w:r>
        <w:t>React</w:t>
      </w:r>
      <w:proofErr w:type="spellEnd"/>
      <w:r>
        <w:t xml:space="preserve"> </w:t>
      </w:r>
      <w:proofErr w:type="spellStart"/>
      <w:r>
        <w:t>Native</w:t>
      </w:r>
      <w:proofErr w:type="spellEnd"/>
      <w:r>
        <w:t xml:space="preserve"> para Android e iOS.</w:t>
      </w:r>
    </w:p>
    <w:p w14:paraId="51FA9FA2" w14:textId="77777777" w:rsidR="002E1710" w:rsidRDefault="002E1710" w:rsidP="002E1710"/>
    <w:p w14:paraId="16CAFD9E" w14:textId="77777777" w:rsidR="002E1710" w:rsidRDefault="002E1710" w:rsidP="002E1710">
      <w:r>
        <w:t xml:space="preserve">8.- Menor uso de memoria: </w:t>
      </w:r>
      <w:proofErr w:type="spellStart"/>
      <w:r>
        <w:t>React</w:t>
      </w:r>
      <w:proofErr w:type="spellEnd"/>
      <w:r>
        <w:t xml:space="preserve"> </w:t>
      </w:r>
      <w:proofErr w:type="spellStart"/>
      <w:r>
        <w:t>Native</w:t>
      </w:r>
      <w:proofErr w:type="spellEnd"/>
      <w:r>
        <w:t xml:space="preserve"> es bastante compatible con diversos </w:t>
      </w:r>
      <w:proofErr w:type="spellStart"/>
      <w:r>
        <w:t>plugins</w:t>
      </w:r>
      <w:proofErr w:type="spellEnd"/>
      <w:r>
        <w:t xml:space="preserve"> externos. Además, sus herramientas ofrecen un tiempo de ejecución mucho más fluido. Las plataformas </w:t>
      </w:r>
      <w:proofErr w:type="spellStart"/>
      <w:r>
        <w:t>React</w:t>
      </w:r>
      <w:proofErr w:type="spellEnd"/>
      <w:r>
        <w:t xml:space="preserve"> </w:t>
      </w:r>
      <w:proofErr w:type="spellStart"/>
      <w:r>
        <w:t>Native</w:t>
      </w:r>
      <w:proofErr w:type="spellEnd"/>
      <w:r>
        <w:t xml:space="preserve"> para Android e iOS utilizan un espacio de memoria mucho menor, ya que ni siquiera se requiere enlace cruzado y casi todos los códigos se usan durante el tiempo de ejecución.</w:t>
      </w:r>
    </w:p>
    <w:p w14:paraId="0470623B" w14:textId="77777777" w:rsidR="002E1710" w:rsidRDefault="002E1710" w:rsidP="002E1710"/>
    <w:p w14:paraId="66751E04" w14:textId="77777777" w:rsidR="002E1710" w:rsidRDefault="002E1710" w:rsidP="002E1710">
      <w:r>
        <w:t>9.- Tiene un futuro brillante: El portal sostiene que se seguirá usando por décadas dada la facilidad para usarlo. Los desarrolladores no tienen que aprender ningún idioma nuevo ni crear códigos complejos.</w:t>
      </w:r>
    </w:p>
    <w:p w14:paraId="360D5C37" w14:textId="77777777" w:rsidR="002E1710" w:rsidRDefault="002E1710" w:rsidP="002E1710"/>
    <w:p w14:paraId="40E832F2" w14:textId="39977EE0" w:rsidR="00B566F9" w:rsidRDefault="002E1710" w:rsidP="002E1710">
      <w:r>
        <w:lastRenderedPageBreak/>
        <w:t xml:space="preserve">10.- Enfoque flexible para el desarrollo de proyectos: Como ya sabemos, este </w:t>
      </w:r>
      <w:proofErr w:type="spellStart"/>
      <w:r>
        <w:t>framework</w:t>
      </w:r>
      <w:proofErr w:type="spellEnd"/>
      <w:r>
        <w:t xml:space="preserve"> es multiplataforma, un solo código es suficiente para corregir errores y ofrece múltiples herramientas de desarrollo, por lo que es amigable para todo el que tenga una noción de desarrollo de aplicaciones.</w:t>
      </w:r>
    </w:p>
    <w:p w14:paraId="692F56EE" w14:textId="77777777" w:rsidR="002E1710" w:rsidRPr="00B566F9" w:rsidRDefault="002E1710" w:rsidP="002E1710"/>
    <w:p w14:paraId="26281E5A" w14:textId="00F35774" w:rsidR="00B566F9" w:rsidRDefault="00B566F9" w:rsidP="002E1710">
      <w:pPr>
        <w:pStyle w:val="Prrafodelista"/>
        <w:numPr>
          <w:ilvl w:val="0"/>
          <w:numId w:val="8"/>
        </w:numPr>
      </w:pPr>
      <w:r w:rsidRPr="002E1710">
        <w:rPr>
          <w:b/>
        </w:rPr>
        <w:t>Frontend</w:t>
      </w:r>
      <w:r w:rsidRPr="00B566F9">
        <w:t xml:space="preserve">: Para el desarrollo de las interfaces de la página web se hará uso de </w:t>
      </w:r>
      <w:proofErr w:type="spellStart"/>
      <w:r w:rsidRPr="00B566F9">
        <w:t>React</w:t>
      </w:r>
      <w:proofErr w:type="spellEnd"/>
      <w:r w:rsidRPr="00B566F9">
        <w:t>, que en términos sencillos es una librería para construir interfaces de usuario, basada en componentes. Facilita la creación de aplicaciones dinámicas, tiene diversas extensiones que facilita el trabajo, como el renderizado del lado del servidor y la reutilización de componentes, que con construirlos una vez pueden reutilizarse en toda la aplicación, lo cual reduce en gran medida el tiempo de desarrollo.</w:t>
      </w:r>
    </w:p>
    <w:p w14:paraId="4B21BA69" w14:textId="77777777" w:rsidR="00B566F9" w:rsidRPr="00B566F9" w:rsidRDefault="00B566F9" w:rsidP="00B566F9"/>
    <w:p w14:paraId="5C408310" w14:textId="7E619739" w:rsidR="00B566F9" w:rsidRDefault="00B566F9" w:rsidP="002E1710">
      <w:pPr>
        <w:pStyle w:val="Prrafodelista"/>
        <w:numPr>
          <w:ilvl w:val="0"/>
          <w:numId w:val="8"/>
        </w:numPr>
      </w:pPr>
      <w:r w:rsidRPr="002E1710">
        <w:rPr>
          <w:b/>
        </w:rPr>
        <w:t>Backend</w:t>
      </w:r>
      <w:r w:rsidR="002E1710" w:rsidRPr="002E1710">
        <w:rPr>
          <w:b/>
        </w:rPr>
        <w:t>:</w:t>
      </w:r>
      <w:r>
        <w:t xml:space="preserve"> </w:t>
      </w:r>
      <w:r w:rsidRPr="00B566F9">
        <w:t xml:space="preserve">Para el desarrollo de las interfaces en términos sencillos es una librería para construir interfaces de usuario, basada en componentes. </w:t>
      </w:r>
    </w:p>
    <w:p w14:paraId="016CFF11" w14:textId="77777777" w:rsidR="00B566F9" w:rsidRDefault="00B566F9" w:rsidP="00B566F9"/>
    <w:p w14:paraId="6A279597" w14:textId="2C3B211A" w:rsidR="00A6189E" w:rsidRDefault="00B566F9" w:rsidP="002E1710">
      <w:pPr>
        <w:pStyle w:val="Prrafodelista"/>
        <w:numPr>
          <w:ilvl w:val="0"/>
          <w:numId w:val="8"/>
        </w:numPr>
      </w:pPr>
      <w:r w:rsidRPr="002E1710">
        <w:rPr>
          <w:b/>
        </w:rPr>
        <w:t>MongoDB</w:t>
      </w:r>
      <w:r w:rsidRPr="00B566F9">
        <w:t>:</w:t>
      </w:r>
      <w:r w:rsidR="002E1710">
        <w:t xml:space="preserve"> </w:t>
      </w:r>
      <w:r w:rsidRPr="00B566F9">
        <w:t>Se manejará una base de datos No Relacional, basada en documentos, como lo es MongoDB. Una de las mayores ventajas es que no tiene restricciones de tipo de datos o valores a la hora de almacenar y que no hay una estructura obligatoria para la construcción de los documentos que almacenaran la información. Ya no hablamos de tablas como en una base de datos</w:t>
      </w:r>
      <w:r w:rsidR="002E1710">
        <w:t xml:space="preserve"> </w:t>
      </w:r>
      <w:r w:rsidR="002E1710" w:rsidRPr="002E1710">
        <w:t xml:space="preserve">relacional, sino de colecciones que no es más que el grupo de documentos (que sin una estructura </w:t>
      </w:r>
      <w:proofErr w:type="gramStart"/>
      <w:r w:rsidR="002E1710" w:rsidRPr="002E1710">
        <w:t>rígida )</w:t>
      </w:r>
      <w:proofErr w:type="gramEnd"/>
      <w:r w:rsidR="002E1710" w:rsidRPr="002E1710">
        <w:t xml:space="preserve"> almacenan la información.</w:t>
      </w:r>
    </w:p>
    <w:p w14:paraId="7371BB75" w14:textId="77777777" w:rsidR="002E1710" w:rsidRDefault="002E1710" w:rsidP="00B566F9"/>
    <w:p w14:paraId="22321C32" w14:textId="7E96A528" w:rsidR="002E1710" w:rsidRDefault="002E1710" w:rsidP="002E1710">
      <w:pPr>
        <w:pStyle w:val="Prrafodelista"/>
        <w:numPr>
          <w:ilvl w:val="0"/>
          <w:numId w:val="8"/>
        </w:numPr>
      </w:pPr>
      <w:proofErr w:type="spellStart"/>
      <w:r w:rsidRPr="002E1710">
        <w:rPr>
          <w:b/>
        </w:rPr>
        <w:t>Node</w:t>
      </w:r>
      <w:proofErr w:type="spellEnd"/>
      <w:r w:rsidRPr="002E1710">
        <w:rPr>
          <w:b/>
        </w:rPr>
        <w:t xml:space="preserve"> JS</w:t>
      </w:r>
      <w:r>
        <w:t xml:space="preserve">: </w:t>
      </w:r>
      <w:proofErr w:type="spellStart"/>
      <w:r>
        <w:t>L</w:t>
      </w:r>
      <w:r>
        <w:t>lenguaje</w:t>
      </w:r>
      <w:proofErr w:type="spellEnd"/>
      <w:r>
        <w:t xml:space="preserve"> de programación que se empleará es </w:t>
      </w:r>
      <w:proofErr w:type="spellStart"/>
      <w:r>
        <w:t>Javascript</w:t>
      </w:r>
      <w:proofErr w:type="spellEnd"/>
      <w:r>
        <w:t xml:space="preserve">, </w:t>
      </w:r>
      <w:proofErr w:type="spellStart"/>
      <w:r>
        <w:t>Node</w:t>
      </w:r>
      <w:proofErr w:type="spellEnd"/>
      <w:r>
        <w:t xml:space="preserve"> JS nos facilita el entorno de ejecución para este lenguaje. Es liviano y eficiente, ya que </w:t>
      </w:r>
      <w:proofErr w:type="spellStart"/>
      <w:r>
        <w:t>traaja</w:t>
      </w:r>
      <w:proofErr w:type="spellEnd"/>
      <w:r>
        <w:t xml:space="preserve"> con entradas y salidas sin bloqueos. Con </w:t>
      </w:r>
      <w:proofErr w:type="spellStart"/>
      <w:r>
        <w:t>Node</w:t>
      </w:r>
      <w:proofErr w:type="spellEnd"/>
      <w:r>
        <w:t xml:space="preserve"> JS podemos trabajar con </w:t>
      </w:r>
      <w:proofErr w:type="spellStart"/>
      <w:r>
        <w:t>APIs</w:t>
      </w:r>
      <w:proofErr w:type="spellEnd"/>
      <w:r>
        <w:t xml:space="preserve"> asíncronas, es decir que no se debe esperar que una API devuelva datos, por medio de notificación de eventos, el servidor obtiene información de que API se acaba de usar y </w:t>
      </w:r>
      <w:r>
        <w:t>cómo</w:t>
      </w:r>
      <w:r>
        <w:t xml:space="preserve"> proceder.</w:t>
      </w:r>
    </w:p>
    <w:p w14:paraId="599FCE7E" w14:textId="77777777" w:rsidR="002E1710" w:rsidRPr="002E1710" w:rsidRDefault="002E1710" w:rsidP="002E1710">
      <w:pPr>
        <w:pStyle w:val="Prrafodelista"/>
        <w:ind w:left="720"/>
      </w:pPr>
    </w:p>
    <w:p w14:paraId="77706355" w14:textId="52211141" w:rsidR="002E1710" w:rsidRDefault="002E1710" w:rsidP="002E1710">
      <w:pPr>
        <w:pStyle w:val="Prrafodelista"/>
        <w:numPr>
          <w:ilvl w:val="0"/>
          <w:numId w:val="8"/>
        </w:numPr>
      </w:pPr>
      <w:r w:rsidRPr="002E1710">
        <w:rPr>
          <w:b/>
        </w:rPr>
        <w:t>NPM</w:t>
      </w:r>
      <w:r>
        <w:t xml:space="preserve">: </w:t>
      </w:r>
      <w:r>
        <w:t xml:space="preserve">Además será de gran ayuda su Sistema Gestor de Paquetes de </w:t>
      </w:r>
      <w:proofErr w:type="spellStart"/>
      <w:r>
        <w:t>node</w:t>
      </w:r>
      <w:proofErr w:type="spellEnd"/>
      <w:r>
        <w:t xml:space="preserve">, en donde encontraremos </w:t>
      </w:r>
      <w:r>
        <w:t>innumerables</w:t>
      </w:r>
      <w:r>
        <w:t xml:space="preserve"> </w:t>
      </w:r>
      <w:r>
        <w:t>librerías</w:t>
      </w:r>
      <w:r>
        <w:t>.</w:t>
      </w:r>
    </w:p>
    <w:p w14:paraId="62C1967B" w14:textId="77777777" w:rsidR="002E1710" w:rsidRDefault="002E1710" w:rsidP="002E1710">
      <w:pPr>
        <w:pStyle w:val="Prrafodelista"/>
        <w:ind w:left="720"/>
      </w:pPr>
    </w:p>
    <w:p w14:paraId="60739654" w14:textId="78C9C056" w:rsidR="002E1710" w:rsidRDefault="002E1710" w:rsidP="002E1710">
      <w:pPr>
        <w:pStyle w:val="Prrafodelista"/>
        <w:numPr>
          <w:ilvl w:val="0"/>
          <w:numId w:val="8"/>
        </w:numPr>
      </w:pPr>
      <w:r w:rsidRPr="002E1710">
        <w:rPr>
          <w:b/>
        </w:rPr>
        <w:t>Express JS</w:t>
      </w:r>
      <w:r>
        <w:rPr>
          <w:b/>
        </w:rPr>
        <w:t xml:space="preserve"> </w:t>
      </w:r>
      <w:r w:rsidRPr="002E1710">
        <w:rPr>
          <w:b/>
        </w:rPr>
        <w:t>Framework</w:t>
      </w:r>
      <w:r>
        <w:rPr>
          <w:b/>
        </w:rPr>
        <w:t>:</w:t>
      </w:r>
      <w:r w:rsidRPr="002E1710">
        <w:rPr>
          <w:b/>
        </w:rPr>
        <w:t xml:space="preserve"> </w:t>
      </w:r>
      <w:proofErr w:type="spellStart"/>
      <w:r>
        <w:t>framework</w:t>
      </w:r>
      <w:proofErr w:type="spellEnd"/>
      <w:r>
        <w:t xml:space="preserve"> estable que facilita el uso de Middlewares; código que se puede ejecutar antes de que un usuario acceda a la página web, con el fin de realizar una autentificación, por ejemplo, comprobar autorizaciones u obtener datos de cierto sitio que necesitamos para un </w:t>
      </w:r>
      <w:proofErr w:type="spellStart"/>
      <w:r>
        <w:t>request</w:t>
      </w:r>
      <w:proofErr w:type="spellEnd"/>
      <w:r>
        <w:t>.</w:t>
      </w: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6"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6"/>
    </w:p>
    <w:p w14:paraId="22ECFA33" w14:textId="77777777" w:rsidR="002E1710" w:rsidRDefault="002E1710" w:rsidP="002E1710"/>
    <w:p w14:paraId="4BBCBEB5" w14:textId="78474533" w:rsidR="002E1710" w:rsidRPr="001D5CB1" w:rsidRDefault="002E1710" w:rsidP="002E1710">
      <w:r>
        <w:t>Portal Web Ingenio a futuro las siguientes versiones se enfocarán en todas las profesiones tituladas así como también registrar servicios de todos los campos como medicina, educación, asistencia y muchos otros campos de servicios contratables</w:t>
      </w:r>
      <w:r w:rsidRPr="001D5CB1">
        <w:t xml:space="preserve">, </w:t>
      </w:r>
      <w:r>
        <w:t xml:space="preserve">y </w:t>
      </w:r>
      <w:r w:rsidRPr="001D5CB1">
        <w:t xml:space="preserve">que </w:t>
      </w:r>
      <w:r>
        <w:t xml:space="preserve">los registrados </w:t>
      </w:r>
      <w:r w:rsidRPr="001D5CB1">
        <w:t>d</w:t>
      </w:r>
      <w:r>
        <w:t>esean ofrecer sus servicios.</w:t>
      </w:r>
    </w:p>
    <w:p w14:paraId="6A27959B" w14:textId="77777777" w:rsidR="00977C94" w:rsidRPr="006C00D9" w:rsidRDefault="00977C9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7" w:name="_Toc22529465"/>
      <w:bookmarkStart w:id="48" w:name="_Toc85989836"/>
      <w:bookmarkStart w:id="49" w:name="_Toc77242288"/>
      <w:r w:rsidRPr="006C00D9">
        <w:rPr>
          <w:rFonts w:ascii="Times New Roman" w:hAnsi="Times New Roman" w:cs="Times New Roman"/>
        </w:rPr>
        <w:t>Requerimientos específicos</w:t>
      </w:r>
      <w:bookmarkEnd w:id="47"/>
      <w:bookmarkEnd w:id="48"/>
      <w:bookmarkEnd w:id="49"/>
    </w:p>
    <w:p w14:paraId="6A2795A2" w14:textId="77777777" w:rsidR="007E7866" w:rsidRDefault="007E7866" w:rsidP="001561AE">
      <w:pPr>
        <w:rPr>
          <w:rFonts w:ascii="Times New Roman" w:hAnsi="Times New Roman"/>
          <w:lang w:val="en-US"/>
        </w:rPr>
      </w:pPr>
    </w:p>
    <w:p w14:paraId="58BF1B32" w14:textId="77777777" w:rsidR="002E1710" w:rsidRDefault="002E1710" w:rsidP="002E1710">
      <w:r>
        <w:t>Dentro de las funciones que tendrá la aplicación se cuenta:</w:t>
      </w:r>
    </w:p>
    <w:p w14:paraId="6F2C0854" w14:textId="77777777" w:rsidR="002E1710" w:rsidRDefault="002E1710" w:rsidP="002E1710"/>
    <w:p w14:paraId="32ADAB66" w14:textId="33C637C5" w:rsidR="002E1710" w:rsidRDefault="002E1710" w:rsidP="002E1710">
      <w:pPr>
        <w:pStyle w:val="Prrafodelista"/>
        <w:numPr>
          <w:ilvl w:val="0"/>
          <w:numId w:val="9"/>
        </w:numPr>
      </w:pPr>
      <w:r w:rsidRPr="002E1710">
        <w:t>Registrar los servicios a ofrecer</w:t>
      </w:r>
      <w:r>
        <w:t>.</w:t>
      </w:r>
    </w:p>
    <w:p w14:paraId="4D677EF6" w14:textId="167E7378" w:rsidR="002E1710" w:rsidRDefault="002E1710" w:rsidP="002E1710">
      <w:pPr>
        <w:pStyle w:val="Prrafodelista"/>
        <w:numPr>
          <w:ilvl w:val="0"/>
          <w:numId w:val="9"/>
        </w:numPr>
      </w:pPr>
      <w:r>
        <w:t>Consulta</w:t>
      </w:r>
      <w:r w:rsidRPr="002E1710">
        <w:t xml:space="preserve"> </w:t>
      </w:r>
      <w:r w:rsidRPr="002E1710">
        <w:t>los servicios a ofrecer</w:t>
      </w:r>
      <w:r>
        <w:t>.</w:t>
      </w:r>
    </w:p>
    <w:p w14:paraId="52E2901A" w14:textId="77777777" w:rsidR="002E1710" w:rsidRPr="006C00D9" w:rsidRDefault="002E1710"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50" w:name="_Toc77242289"/>
      <w:r w:rsidRPr="006C00D9">
        <w:rPr>
          <w:rFonts w:ascii="Times New Roman" w:hAnsi="Times New Roman" w:cs="Times New Roman"/>
          <w:lang w:val="es-ES"/>
        </w:rPr>
        <w:t>Requerimientos</w:t>
      </w:r>
      <w:bookmarkEnd w:id="50"/>
      <w:r w:rsidRPr="006C00D9">
        <w:rPr>
          <w:rFonts w:ascii="Times New Roman" w:hAnsi="Times New Roman" w:cs="Times New Roman"/>
          <w:lang w:val="es-ES"/>
        </w:rPr>
        <w:t xml:space="preserve"> </w:t>
      </w:r>
    </w:p>
    <w:p w14:paraId="761A27C1" w14:textId="77777777" w:rsidR="007850F8" w:rsidRDefault="007850F8" w:rsidP="007850F8">
      <w:pPr>
        <w:pStyle w:val="Prrafodelista"/>
        <w:ind w:left="720"/>
      </w:pPr>
    </w:p>
    <w:p w14:paraId="747E1CE4" w14:textId="183DE797" w:rsidR="007850F8" w:rsidRDefault="007850F8" w:rsidP="002E1710">
      <w:pPr>
        <w:pStyle w:val="Prrafodelista"/>
        <w:numPr>
          <w:ilvl w:val="0"/>
          <w:numId w:val="9"/>
        </w:numPr>
      </w:pPr>
      <w:r>
        <w:t>I</w:t>
      </w:r>
      <w:r>
        <w:t>ntegra</w:t>
      </w:r>
      <w:r>
        <w:t xml:space="preserve">r ingenio a las </w:t>
      </w:r>
      <w:r>
        <w:t>redes profesionales</w:t>
      </w:r>
      <w:r>
        <w:t>.</w:t>
      </w:r>
      <w:r>
        <w:t xml:space="preserve"> </w:t>
      </w:r>
    </w:p>
    <w:p w14:paraId="3D5C08F4" w14:textId="4FD333FC" w:rsidR="007850F8" w:rsidRDefault="007850F8" w:rsidP="002E1710">
      <w:pPr>
        <w:pStyle w:val="Prrafodelista"/>
        <w:numPr>
          <w:ilvl w:val="0"/>
          <w:numId w:val="9"/>
        </w:numPr>
      </w:pPr>
      <w:r>
        <w:t>C</w:t>
      </w:r>
      <w:r w:rsidR="002E1710" w:rsidRPr="002E1710">
        <w:t>onecta a empresas y empleados</w:t>
      </w:r>
      <w:r>
        <w:t>.</w:t>
      </w:r>
    </w:p>
    <w:p w14:paraId="3D63F114" w14:textId="614EBBF1" w:rsidR="005B1C79" w:rsidRPr="002E1710" w:rsidRDefault="007850F8" w:rsidP="002E1710">
      <w:pPr>
        <w:pStyle w:val="Prrafodelista"/>
        <w:numPr>
          <w:ilvl w:val="0"/>
          <w:numId w:val="9"/>
        </w:numPr>
      </w:pPr>
      <w:r>
        <w:t>A</w:t>
      </w:r>
      <w:r w:rsidR="002E1710" w:rsidRPr="002E1710">
        <w:t>prender las habilidades que necesitas para tener éxito en tu carrera</w:t>
      </w:r>
    </w:p>
    <w:p w14:paraId="10A84D3A" w14:textId="11E0DE85" w:rsidR="005B1C79" w:rsidRDefault="005B1C79" w:rsidP="002A0F12">
      <w:pPr>
        <w:pStyle w:val="Ttulo3"/>
        <w:rPr>
          <w:rFonts w:ascii="Times New Roman" w:hAnsi="Times New Roman" w:cs="Times New Roman"/>
          <w:lang w:val="es-ES"/>
        </w:rPr>
      </w:pPr>
      <w:bookmarkStart w:id="51"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1"/>
    </w:p>
    <w:p w14:paraId="7AC552A7" w14:textId="7F00D5AA" w:rsidR="00EA1382" w:rsidRDefault="00EA1382" w:rsidP="00EA1382">
      <w:pPr>
        <w:rPr>
          <w:lang w:val="es-ES"/>
        </w:rPr>
      </w:pPr>
    </w:p>
    <w:p w14:paraId="5E11C47B" w14:textId="6AAB87E9" w:rsidR="00EA1382" w:rsidRPr="00EA1382" w:rsidRDefault="00EA1382" w:rsidP="00EA1382">
      <w:pPr>
        <w:rPr>
          <w:lang w:val="es-ES"/>
        </w:rPr>
      </w:pPr>
      <w:r>
        <w:rPr>
          <w:noProof/>
          <w:lang w:val="es-CO" w:eastAsia="es-CO"/>
        </w:rPr>
        <w:drawing>
          <wp:inline distT="0" distB="0" distL="0" distR="0" wp14:anchorId="5189DEB1" wp14:editId="4FBD6AB6">
            <wp:extent cx="5760085" cy="23425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05"/>
                    <a:stretch/>
                  </pic:blipFill>
                  <pic:spPr bwMode="auto">
                    <a:xfrm>
                      <a:off x="0" y="0"/>
                      <a:ext cx="5760085" cy="2342515"/>
                    </a:xfrm>
                    <a:prstGeom prst="rect">
                      <a:avLst/>
                    </a:prstGeom>
                    <a:ln>
                      <a:noFill/>
                    </a:ln>
                    <a:extLst>
                      <a:ext uri="{53640926-AAD7-44D8-BBD7-CCE9431645EC}">
                        <a14:shadowObscured xmlns:a14="http://schemas.microsoft.com/office/drawing/2010/main"/>
                      </a:ext>
                    </a:extLst>
                  </pic:spPr>
                </pic:pic>
              </a:graphicData>
            </a:graphic>
          </wp:inline>
        </w:drawing>
      </w:r>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2"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2"/>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996295"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Ttulo3"/>
        <w:rPr>
          <w:rFonts w:ascii="Times New Roman" w:hAnsi="Times New Roman" w:cs="Times New Roman"/>
          <w:lang w:val="es-ES"/>
        </w:rPr>
      </w:pPr>
      <w:bookmarkStart w:id="53" w:name="_Toc77242292"/>
      <w:r w:rsidRPr="006C00D9">
        <w:rPr>
          <w:rFonts w:ascii="Times New Roman" w:hAnsi="Times New Roman" w:cs="Times New Roman"/>
          <w:lang w:val="es-ES"/>
        </w:rPr>
        <w:t>Sprint Backlog</w:t>
      </w:r>
      <w:bookmarkEnd w:id="53"/>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4" w:name="_Toc77242293"/>
      <w:r w:rsidRPr="006C00D9">
        <w:rPr>
          <w:rFonts w:ascii="Times New Roman" w:hAnsi="Times New Roman" w:cs="Times New Roman"/>
          <w:lang w:val="es-ES"/>
        </w:rPr>
        <w:t>Historias de usuario (Tareas y Subtareas)</w:t>
      </w:r>
      <w:bookmarkEnd w:id="54"/>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5"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5"/>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6" w:name="_Toc235164471"/>
      <w:bookmarkStart w:id="57" w:name="_Toc77242295"/>
      <w:r w:rsidRPr="006C00D9">
        <w:rPr>
          <w:rFonts w:ascii="Times New Roman" w:hAnsi="Times New Roman" w:cs="Times New Roman"/>
          <w:lang w:val="es-ES"/>
        </w:rPr>
        <w:t>Modelo de</w:t>
      </w:r>
      <w:bookmarkStart w:id="58" w:name="_Toc202534367"/>
      <w:bookmarkStart w:id="59" w:name="_Toc202535472"/>
      <w:bookmarkStart w:id="60" w:name="_Toc202595236"/>
      <w:r w:rsidR="0037376A" w:rsidRPr="006C00D9">
        <w:rPr>
          <w:rFonts w:ascii="Times New Roman" w:hAnsi="Times New Roman" w:cs="Times New Roman"/>
          <w:lang w:val="es-ES"/>
        </w:rPr>
        <w:t xml:space="preserve"> Requerimientos</w:t>
      </w:r>
      <w:bookmarkEnd w:id="56"/>
      <w:bookmarkEnd w:id="57"/>
      <w:bookmarkEnd w:id="58"/>
      <w:bookmarkEnd w:id="59"/>
      <w:bookmarkEnd w:id="60"/>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5770FCF0" w:rsidR="00BE3B41" w:rsidRDefault="00BE3B41" w:rsidP="002A0F12">
      <w:pPr>
        <w:pStyle w:val="Ttulo3"/>
        <w:rPr>
          <w:rFonts w:ascii="Times New Roman" w:hAnsi="Times New Roman" w:cs="Times New Roman"/>
          <w:lang w:val="es-ES"/>
        </w:rPr>
      </w:pPr>
      <w:bookmarkStart w:id="61" w:name="_Toc77242296"/>
      <w:r w:rsidRPr="006C00D9">
        <w:rPr>
          <w:rFonts w:ascii="Times New Roman" w:hAnsi="Times New Roman" w:cs="Times New Roman"/>
          <w:lang w:val="es-ES"/>
        </w:rPr>
        <w:t>Modelo de Casos de Uso</w:t>
      </w:r>
      <w:bookmarkEnd w:id="61"/>
    </w:p>
    <w:p w14:paraId="24A46160" w14:textId="51385FB7" w:rsidR="00B42277" w:rsidRDefault="00B42277" w:rsidP="00B42277">
      <w:pPr>
        <w:rPr>
          <w:lang w:val="es-ES"/>
        </w:rPr>
      </w:pPr>
    </w:p>
    <w:p w14:paraId="7ABCC006" w14:textId="77777777" w:rsidR="00B42277" w:rsidRPr="00B42277" w:rsidRDefault="00B42277" w:rsidP="00B42277">
      <w:pPr>
        <w:rPr>
          <w:lang w:val="es-ES"/>
        </w:rPr>
      </w:pPr>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lang w:val="es-CO" w:eastAsia="es-CO"/>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07005AE" w:rsidR="003508ED" w:rsidRPr="006C00D9" w:rsidRDefault="00996295" w:rsidP="001561AE">
      <w:pPr>
        <w:rPr>
          <w:rFonts w:ascii="Times New Roman" w:hAnsi="Times New Roman"/>
        </w:rPr>
      </w:pPr>
      <w:r>
        <w:rPr>
          <w:rFonts w:ascii="Times New Roman" w:hAnsi="Times New Roman"/>
          <w:noProof/>
          <w:lang w:val="es-CO" w:eastAsia="es-CO"/>
        </w:rPr>
        <mc:AlternateContent>
          <mc:Choice Requires="wpg">
            <w:drawing>
              <wp:anchor distT="0" distB="0" distL="114300" distR="114300" simplePos="0" relativeHeight="251658240" behindDoc="0" locked="0" layoutInCell="1" allowOverlap="1" wp14:anchorId="6A27963F" wp14:editId="0A656F6B">
                <wp:simplePos x="0" y="0"/>
                <wp:positionH relativeFrom="column">
                  <wp:posOffset>1913890</wp:posOffset>
                </wp:positionH>
                <wp:positionV relativeFrom="paragraph">
                  <wp:posOffset>25400</wp:posOffset>
                </wp:positionV>
                <wp:extent cx="1988185" cy="1212850"/>
                <wp:effectExtent l="13970" t="11430" r="17145" b="139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1A6472" id="Group 7" o:spid="_x0000_s1026" style="position:absolute;margin-left:150.7pt;margin-top:2pt;width:156.55pt;height:95.5pt;z-index:251658240" coordorigin="4307,1953" coordsize="3131,19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">
                  <v:imagedata r:id="rId16" o:title=""/>
                </v:shape>
                <v:rect id="Rectangle 5" o:spid="_x0000_s1028" style="position:absolute;left:4307;top:1953;width:313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 xml:space="preserve">diagrama de </w:t>
      </w:r>
      <w:r w:rsidRPr="006C00D9">
        <w:rPr>
          <w:rFonts w:ascii="Times New Roman" w:hAnsi="Times New Roman"/>
          <w:i/>
          <w:color w:val="EE0000"/>
        </w:rPr>
        <w:lastRenderedPageBreak/>
        <w:t>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w:t>
      </w:r>
      <w:proofErr w:type="spellStart"/>
      <w:r w:rsidR="001878F7" w:rsidRPr="00996295">
        <w:rPr>
          <w:rFonts w:ascii="Times New Roman" w:hAnsi="Times New Roman"/>
          <w:b/>
          <w:sz w:val="28"/>
          <w:szCs w:val="28"/>
          <w14:shadow w14:blurRad="50800" w14:dist="38100" w14:dir="2700000" w14:sx="100000" w14:sy="100000" w14:kx="0" w14:ky="0" w14:algn="tl">
            <w14:srgbClr w14:val="000000">
              <w14:alpha w14:val="60000"/>
            </w14:srgbClr>
          </w14:shadow>
        </w:rPr>
        <w:t>n</w:t>
      </w: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n</w:t>
      </w:r>
      <w:proofErr w:type="spellEnd"/>
      <w:r w:rsidRPr="00996295">
        <w:rPr>
          <w:rFonts w:ascii="Times New Roman" w:hAnsi="Times New Roman"/>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2" w:name="_Toc77242297"/>
      <w:r w:rsidRPr="006C00D9">
        <w:rPr>
          <w:rFonts w:ascii="Times New Roman" w:hAnsi="Times New Roman" w:cs="Times New Roman"/>
        </w:rPr>
        <w:t>Descripción del diseño</w:t>
      </w:r>
      <w:bookmarkEnd w:id="62"/>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Kappel</w:t>
      </w:r>
      <w:proofErr w:type="spellEnd"/>
      <w:r w:rsidRPr="006C00D9">
        <w:rPr>
          <w:rFonts w:ascii="Times New Roman" w:hAnsi="Times New Roman"/>
          <w:color w:val="EE0000"/>
          <w:lang w:val="en-US"/>
        </w:rPr>
        <w:t xml:space="preserve">,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3"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3"/>
    </w:p>
    <w:p w14:paraId="384ABC04" w14:textId="261BBF12"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4" w:name="_Toc77242299"/>
      <w:r w:rsidRPr="006C00D9">
        <w:rPr>
          <w:rFonts w:ascii="Times New Roman" w:hAnsi="Times New Roman" w:cs="Times New Roman"/>
        </w:rPr>
        <w:t>Gestión de la configuración</w:t>
      </w:r>
      <w:bookmarkEnd w:id="64"/>
    </w:p>
    <w:p w14:paraId="600B26B3"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764D32" w:rsidRDefault="006C00D9" w:rsidP="00A42BAE">
      <w:pPr>
        <w:tabs>
          <w:tab w:val="num" w:pos="720"/>
        </w:tabs>
        <w:rPr>
          <w:rFonts w:ascii="Times New Roman" w:hAnsi="Times New Roman"/>
          <w:color w:val="EE0000"/>
          <w:lang w:val="es-CO"/>
        </w:rPr>
      </w:pPr>
      <w:r w:rsidRPr="00764D32">
        <w:rPr>
          <w:rFonts w:ascii="Times New Roman" w:hAnsi="Times New Roman"/>
          <w:color w:val="EE0000"/>
          <w:lang w:val="es-CO"/>
        </w:rPr>
        <w:t>D</w:t>
      </w:r>
      <w:r w:rsidR="00F03E14" w:rsidRPr="00764D32">
        <w:rPr>
          <w:rFonts w:ascii="Times New Roman" w:hAnsi="Times New Roman"/>
          <w:color w:val="EE0000"/>
          <w:lang w:val="es-CO"/>
        </w:rPr>
        <w:t xml:space="preserve">ebe especificar los lenguajes de programación y el </w:t>
      </w:r>
      <w:proofErr w:type="spellStart"/>
      <w:r w:rsidR="00F03E14" w:rsidRPr="00764D32">
        <w:rPr>
          <w:rFonts w:ascii="Times New Roman" w:hAnsi="Times New Roman"/>
          <w:color w:val="EE0000"/>
          <w:lang w:val="es-CO"/>
        </w:rPr>
        <w:t>stack</w:t>
      </w:r>
      <w:proofErr w:type="spellEnd"/>
      <w:r w:rsidR="00F03E14" w:rsidRPr="00764D32">
        <w:rPr>
          <w:rFonts w:ascii="Times New Roman" w:hAnsi="Times New Roman"/>
          <w:color w:val="EE0000"/>
          <w:lang w:val="es-CO"/>
        </w:rPr>
        <w:t xml:space="preserve"> tecnológico que debe ser utilizado en la construcción de la solución.</w:t>
      </w:r>
    </w:p>
    <w:p w14:paraId="6B9C13F0" w14:textId="72AE1E67"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especificar el uso y estructura de los repositorios de código</w:t>
      </w:r>
    </w:p>
    <w:p w14:paraId="1CD14E34" w14:textId="0FF86511"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acceso y uso de la plataforma tecnológica en la nube con la que cuenta cada equipo</w:t>
      </w:r>
    </w:p>
    <w:p w14:paraId="1CDE40C2" w14:textId="54178C05"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a configuración y uso de los ambientes de desarrollo y producción.</w:t>
      </w:r>
    </w:p>
    <w:p w14:paraId="1EFC266A" w14:textId="4A5A6E2C"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lastRenderedPageBreak/>
        <w:t>Pruebas</w:t>
      </w:r>
    </w:p>
    <w:p w14:paraId="6641C2B2" w14:textId="03D71437" w:rsidR="00E439FE"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5AD6A2A4" w14:textId="77777777" w:rsidR="007E4AE7" w:rsidRPr="007E4AE7" w:rsidRDefault="007E4AE7" w:rsidP="007E4AE7">
      <w:pPr>
        <w:tabs>
          <w:tab w:val="num" w:pos="720"/>
        </w:tabs>
        <w:rPr>
          <w:rFonts w:ascii="Times New Roman" w:hAnsi="Times New Roman"/>
          <w:lang w:val="es-CO"/>
        </w:rPr>
      </w:pPr>
      <w:r w:rsidRPr="007E4AE7">
        <w:rPr>
          <w:rFonts w:ascii="Times New Roman" w:hAnsi="Times New Roman"/>
          <w:lang w:val="es-CO"/>
        </w:rPr>
        <w:t>En este apartado se describirán en detalle cada uno de los casos de pruebas que se hayan identificado como necesarios para verificar la funcionalidad completa del portal Web Ingenio que es una plataforma que busca acercar a todos aquellos ingenieros (sin importar su especialidad), que les gusta o quieren ofrecer sus servicios profesionales bien sea en modo freelance o con otro medio de contratación con aquellos potenciales clientes que están buscando a un profesional con ciertas características para asegurar el correcto despliegue de la aplicación.</w:t>
      </w:r>
    </w:p>
    <w:p w14:paraId="3CB59093" w14:textId="77777777" w:rsidR="007E4AE7" w:rsidRPr="007E4AE7" w:rsidRDefault="007E4AE7" w:rsidP="00A42BAE">
      <w:pPr>
        <w:tabs>
          <w:tab w:val="num" w:pos="720"/>
        </w:tabs>
        <w:rPr>
          <w:rFonts w:ascii="Times New Roman" w:hAnsi="Times New Roman"/>
          <w:lang w:val="es-CO"/>
        </w:rPr>
      </w:pPr>
    </w:p>
    <w:p w14:paraId="6D2F2485" w14:textId="68F4CB7F" w:rsidR="00E439FE" w:rsidRPr="006C00D9" w:rsidRDefault="00E439FE" w:rsidP="002A0F12">
      <w:pPr>
        <w:pStyle w:val="Ttulo2"/>
        <w:rPr>
          <w:rFonts w:ascii="Times New Roman" w:hAnsi="Times New Roman" w:cs="Times New Roman"/>
          <w:lang w:val="es-ES"/>
        </w:rPr>
      </w:pPr>
      <w:bookmarkStart w:id="65" w:name="_Toc77242301"/>
      <w:r w:rsidRPr="006C00D9">
        <w:rPr>
          <w:rFonts w:ascii="Times New Roman" w:hAnsi="Times New Roman" w:cs="Times New Roman"/>
          <w:lang w:val="es-ES"/>
        </w:rPr>
        <w:t>Descripción de pruebas unitarias</w:t>
      </w:r>
      <w:bookmarkEnd w:id="65"/>
    </w:p>
    <w:p w14:paraId="1C181431" w14:textId="62CB5B90" w:rsidR="00E439FE"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5BB4D9F9" w14:textId="77777777" w:rsidR="007E4AE7" w:rsidRDefault="007E4AE7" w:rsidP="007E4AE7">
      <w:pPr>
        <w:pStyle w:val="Standard"/>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3D7526C2" w14:textId="77777777" w:rsidTr="00B566F9">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41B1C5E" w14:textId="77777777" w:rsidR="007E4AE7" w:rsidRDefault="007E4AE7" w:rsidP="00B566F9">
            <w:pPr>
              <w:pStyle w:val="TableHeading"/>
              <w:rPr>
                <w:rFonts w:hint="eastAsia"/>
              </w:rPr>
            </w:pPr>
            <w:r>
              <w:t>R</w:t>
            </w:r>
            <w:r w:rsidRPr="004D60FD">
              <w:t>egistra</w:t>
            </w:r>
            <w:r>
              <w:t xml:space="preserve">r usuario </w:t>
            </w:r>
            <w:r w:rsidRPr="004D60FD">
              <w:t>en la plataforma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F1C261A" w14:textId="77777777" w:rsidR="007E4AE7" w:rsidRDefault="007E4AE7" w:rsidP="00B566F9">
            <w:pPr>
              <w:pStyle w:val="TableHeading"/>
              <w:rPr>
                <w:rFonts w:hint="eastAsia"/>
              </w:rPr>
            </w:pPr>
            <w:r>
              <w:t>CP001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5EE991F" w14:textId="77777777" w:rsidR="007E4AE7" w:rsidRDefault="007E4AE7" w:rsidP="00B566F9">
            <w:pPr>
              <w:pStyle w:val="TableHeading"/>
              <w:rPr>
                <w:rFonts w:hint="eastAsia"/>
              </w:rPr>
            </w:pPr>
          </w:p>
        </w:tc>
      </w:tr>
      <w:tr w:rsidR="007E4AE7" w14:paraId="5AB1A8CE" w14:textId="77777777" w:rsidTr="00B566F9">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25CBAEA" w14:textId="77777777" w:rsidR="007E4AE7" w:rsidRDefault="007E4AE7" w:rsidP="00B566F9"/>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A7B8610" w14:textId="77777777" w:rsidR="007E4AE7" w:rsidRDefault="007E4AE7" w:rsidP="00B566F9">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FD2F298" w14:textId="77777777" w:rsidR="007E4AE7" w:rsidRDefault="007E4AE7" w:rsidP="00B566F9">
            <w:pPr>
              <w:pStyle w:val="TableHeading"/>
              <w:rPr>
                <w:rFonts w:hint="eastAsia"/>
              </w:rPr>
            </w:pPr>
            <w:r>
              <w:t>Si/No</w:t>
            </w:r>
          </w:p>
        </w:tc>
      </w:tr>
      <w:tr w:rsidR="007E4AE7" w14:paraId="3EFE0B64"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CA5BCC7" w14:textId="77777777" w:rsidR="007E4AE7" w:rsidRDefault="007E4AE7" w:rsidP="00B566F9">
            <w:pPr>
              <w:pStyle w:val="TableContents"/>
              <w:rPr>
                <w:rFonts w:hint="eastAsia"/>
                <w:b/>
                <w:bCs/>
              </w:rPr>
            </w:pPr>
            <w:r>
              <w:rPr>
                <w:b/>
                <w:bCs/>
              </w:rPr>
              <w:t>Descripción:</w:t>
            </w:r>
          </w:p>
          <w:p w14:paraId="2D48053F" w14:textId="77777777" w:rsidR="007E4AE7" w:rsidRDefault="007E4AE7" w:rsidP="00B566F9">
            <w:pPr>
              <w:pStyle w:val="TableContents"/>
              <w:rPr>
                <w:rFonts w:hint="eastAsia"/>
              </w:rPr>
            </w:pPr>
            <w:r w:rsidRPr="004D60FD">
              <w:rPr>
                <w:color w:val="000000"/>
              </w:rPr>
              <w:t>Necesito registrarme en la plataforma</w:t>
            </w:r>
          </w:p>
        </w:tc>
      </w:tr>
      <w:tr w:rsidR="007E4AE7" w14:paraId="2AFD986E"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307DC70" w14:textId="77777777" w:rsidR="007E4AE7" w:rsidRDefault="007E4AE7" w:rsidP="00B566F9">
            <w:pPr>
              <w:pStyle w:val="TableContents"/>
              <w:rPr>
                <w:rFonts w:hint="eastAsia"/>
                <w:b/>
                <w:bCs/>
              </w:rPr>
            </w:pPr>
            <w:r>
              <w:rPr>
                <w:b/>
                <w:bCs/>
              </w:rPr>
              <w:t>Prerrequisitos</w:t>
            </w:r>
          </w:p>
          <w:p w14:paraId="4FA077BF" w14:textId="77777777" w:rsidR="007E4AE7" w:rsidRDefault="007E4AE7" w:rsidP="00B566F9">
            <w:pPr>
              <w:pStyle w:val="TableContents"/>
              <w:rPr>
                <w:rFonts w:hint="eastAsia"/>
                <w:b/>
                <w:bCs/>
                <w:color w:val="000000"/>
              </w:rPr>
            </w:pPr>
            <w:r>
              <w:rPr>
                <w:b/>
                <w:bCs/>
                <w:color w:val="000000"/>
              </w:rPr>
              <w:t>&lt;Enumerar los prerrequisitos para la prueba&gt;</w:t>
            </w:r>
          </w:p>
          <w:p w14:paraId="5A1ECA07" w14:textId="77777777" w:rsidR="007E4AE7" w:rsidRPr="004D60FD" w:rsidRDefault="007E4AE7" w:rsidP="007E4AE7">
            <w:pPr>
              <w:pStyle w:val="TableContents"/>
              <w:numPr>
                <w:ilvl w:val="0"/>
                <w:numId w:val="4"/>
              </w:numPr>
              <w:ind w:right="1"/>
              <w:rPr>
                <w:rFonts w:hint="eastAsia"/>
                <w:bCs/>
              </w:rPr>
            </w:pPr>
            <w:r>
              <w:rPr>
                <w:bCs/>
              </w:rPr>
              <w:t xml:space="preserve">El </w:t>
            </w:r>
            <w:r w:rsidRPr="004D60FD">
              <w:t>usuario</w:t>
            </w:r>
            <w:r>
              <w:rPr>
                <w:bCs/>
              </w:rPr>
              <w:t xml:space="preserve"> registro </w:t>
            </w:r>
            <w:r w:rsidRPr="004D60FD">
              <w:rPr>
                <w:bCs/>
              </w:rPr>
              <w:t>los campos de Nombre, Apellido, Usuario y Contraseña</w:t>
            </w:r>
            <w:proofErr w:type="gramStart"/>
            <w:r>
              <w:rPr>
                <w:bCs/>
              </w:rPr>
              <w:t>?</w:t>
            </w:r>
            <w:proofErr w:type="gramEnd"/>
          </w:p>
          <w:p w14:paraId="6A39611B" w14:textId="77777777" w:rsidR="007E4AE7" w:rsidRDefault="007E4AE7" w:rsidP="00B566F9">
            <w:pPr>
              <w:pStyle w:val="TableContents"/>
              <w:rPr>
                <w:rFonts w:hint="eastAsia"/>
                <w:b/>
                <w:bCs/>
              </w:rPr>
            </w:pPr>
          </w:p>
          <w:p w14:paraId="364F3E99" w14:textId="77777777" w:rsidR="007E4AE7" w:rsidRDefault="007E4AE7" w:rsidP="00B566F9">
            <w:pPr>
              <w:pStyle w:val="TableContents"/>
              <w:rPr>
                <w:rFonts w:hint="eastAsia"/>
                <w:b/>
                <w:bCs/>
              </w:rPr>
            </w:pPr>
          </w:p>
          <w:p w14:paraId="19213BBE" w14:textId="77777777" w:rsidR="007E4AE7" w:rsidRDefault="007E4AE7" w:rsidP="00B566F9">
            <w:pPr>
              <w:pStyle w:val="TableContents"/>
              <w:rPr>
                <w:rFonts w:hint="eastAsia"/>
              </w:rPr>
            </w:pPr>
          </w:p>
        </w:tc>
      </w:tr>
      <w:tr w:rsidR="007E4AE7" w14:paraId="632E4411"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DCD7479" w14:textId="77777777" w:rsidR="007E4AE7" w:rsidRDefault="007E4AE7" w:rsidP="00B566F9">
            <w:pPr>
              <w:pStyle w:val="TableContents"/>
              <w:rPr>
                <w:rFonts w:hint="eastAsia"/>
                <w:b/>
                <w:bCs/>
              </w:rPr>
            </w:pPr>
            <w:r>
              <w:rPr>
                <w:b/>
                <w:bCs/>
              </w:rPr>
              <w:t>Pasos:</w:t>
            </w:r>
          </w:p>
          <w:p w14:paraId="2DFA2EDC" w14:textId="77777777" w:rsidR="007E4AE7" w:rsidRDefault="007E4AE7" w:rsidP="007E4AE7">
            <w:pPr>
              <w:pStyle w:val="TableContents"/>
              <w:numPr>
                <w:ilvl w:val="0"/>
                <w:numId w:val="4"/>
              </w:numPr>
              <w:ind w:right="1"/>
              <w:rPr>
                <w:rFonts w:hint="eastAsia"/>
              </w:rPr>
            </w:pPr>
            <w:r>
              <w:t>Se verifica que el usuario es único en la plataforma</w:t>
            </w:r>
            <w:r>
              <w:tab/>
            </w:r>
            <w:r>
              <w:tab/>
            </w:r>
            <w:r>
              <w:tab/>
            </w:r>
            <w:r>
              <w:tab/>
            </w:r>
            <w:r>
              <w:tab/>
            </w:r>
            <w:r>
              <w:tab/>
            </w:r>
          </w:p>
          <w:p w14:paraId="71E46CC9" w14:textId="77777777" w:rsidR="007E4AE7" w:rsidRDefault="007E4AE7" w:rsidP="007E4AE7">
            <w:pPr>
              <w:pStyle w:val="TableContents"/>
              <w:numPr>
                <w:ilvl w:val="0"/>
                <w:numId w:val="4"/>
              </w:numPr>
              <w:rPr>
                <w:rFonts w:hint="eastAsia"/>
                <w:b/>
                <w:bCs/>
              </w:rPr>
            </w:pPr>
            <w:r>
              <w:t xml:space="preserve">Se valida que la contraseña cumple con mínimo 8 caracteres y al menos uno numérico </w:t>
            </w:r>
            <w:r>
              <w:tab/>
            </w:r>
            <w:r>
              <w:tab/>
            </w:r>
            <w:r>
              <w:tab/>
            </w:r>
            <w:r>
              <w:tab/>
            </w:r>
            <w:r>
              <w:tab/>
            </w:r>
            <w:r>
              <w:tab/>
            </w:r>
            <w:r>
              <w:tab/>
            </w:r>
            <w:r>
              <w:tab/>
            </w:r>
            <w:r>
              <w:tab/>
            </w:r>
          </w:p>
        </w:tc>
      </w:tr>
    </w:tbl>
    <w:p w14:paraId="2C3947FF" w14:textId="77777777" w:rsidR="007E4AE7" w:rsidRDefault="007E4AE7" w:rsidP="007E4AE7">
      <w:pPr>
        <w:pStyle w:val="Standard"/>
        <w:rPr>
          <w:rFonts w:hint="eastAsia"/>
        </w:rPr>
      </w:pPr>
    </w:p>
    <w:p w14:paraId="2C8BCB38"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41BA043A" w14:textId="77777777" w:rsidTr="00B566F9">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9FFE50F" w14:textId="77777777" w:rsidR="007E4AE7" w:rsidRDefault="007E4AE7" w:rsidP="00B566F9">
            <w:pPr>
              <w:pStyle w:val="TableHeading"/>
              <w:rPr>
                <w:rFonts w:hint="eastAsia"/>
              </w:rPr>
            </w:pPr>
            <w:r>
              <w:t>R</w:t>
            </w:r>
            <w:r w:rsidRPr="004D60FD">
              <w:t>egistra</w:t>
            </w:r>
            <w:r>
              <w:t xml:space="preserve">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9032F64" w14:textId="77777777" w:rsidR="007E4AE7" w:rsidRDefault="007E4AE7" w:rsidP="00B566F9">
            <w:pPr>
              <w:pStyle w:val="TableHeading"/>
              <w:rPr>
                <w:rFonts w:hint="eastAsia"/>
              </w:rPr>
            </w:pPr>
            <w:r>
              <w:t>CP002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A3DD8FB" w14:textId="77777777" w:rsidR="007E4AE7" w:rsidRDefault="007E4AE7" w:rsidP="00B566F9">
            <w:pPr>
              <w:pStyle w:val="TableHeading"/>
              <w:rPr>
                <w:rFonts w:hint="eastAsia"/>
              </w:rPr>
            </w:pPr>
          </w:p>
        </w:tc>
      </w:tr>
      <w:tr w:rsidR="007E4AE7" w14:paraId="5FD9F205" w14:textId="77777777" w:rsidTr="00B566F9">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8410641" w14:textId="77777777" w:rsidR="007E4AE7" w:rsidRDefault="007E4AE7" w:rsidP="00B566F9"/>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199B5A5" w14:textId="77777777" w:rsidR="007E4AE7" w:rsidRDefault="007E4AE7" w:rsidP="00B566F9">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0DA4019" w14:textId="77777777" w:rsidR="007E4AE7" w:rsidRDefault="007E4AE7" w:rsidP="00B566F9">
            <w:pPr>
              <w:pStyle w:val="TableHeading"/>
              <w:rPr>
                <w:rFonts w:hint="eastAsia"/>
              </w:rPr>
            </w:pPr>
            <w:r>
              <w:t>Si/No</w:t>
            </w:r>
          </w:p>
        </w:tc>
      </w:tr>
      <w:tr w:rsidR="007E4AE7" w14:paraId="1247CC24"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7269C15" w14:textId="77777777" w:rsidR="007E4AE7" w:rsidRDefault="007E4AE7" w:rsidP="00B566F9">
            <w:pPr>
              <w:pStyle w:val="TableContents"/>
              <w:rPr>
                <w:rFonts w:hint="eastAsia"/>
                <w:b/>
                <w:bCs/>
              </w:rPr>
            </w:pPr>
            <w:r>
              <w:rPr>
                <w:b/>
                <w:bCs/>
              </w:rPr>
              <w:t>Descripción:</w:t>
            </w:r>
          </w:p>
          <w:p w14:paraId="2F3EAB8B" w14:textId="77777777" w:rsidR="007E4AE7" w:rsidRDefault="007E4AE7" w:rsidP="00B566F9">
            <w:pPr>
              <w:pStyle w:val="TableContents"/>
              <w:rPr>
                <w:rFonts w:hint="eastAsia"/>
              </w:rPr>
            </w:pPr>
            <w:r>
              <w:rPr>
                <w:color w:val="000000"/>
              </w:rPr>
              <w:t>R</w:t>
            </w:r>
            <w:r w:rsidRPr="004D60FD">
              <w:rPr>
                <w:color w:val="000000"/>
              </w:rPr>
              <w:t>egistrar los servicios profesionales que ofrezco</w:t>
            </w:r>
          </w:p>
        </w:tc>
      </w:tr>
      <w:tr w:rsidR="007E4AE7" w14:paraId="37366DC8"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76F2FFB" w14:textId="77777777" w:rsidR="007E4AE7" w:rsidRDefault="007E4AE7" w:rsidP="00B566F9">
            <w:pPr>
              <w:pStyle w:val="TableContents"/>
              <w:rPr>
                <w:rFonts w:hint="eastAsia"/>
                <w:b/>
                <w:bCs/>
              </w:rPr>
            </w:pPr>
            <w:r>
              <w:rPr>
                <w:b/>
                <w:bCs/>
              </w:rPr>
              <w:t>Prerrequisitos</w:t>
            </w:r>
          </w:p>
          <w:p w14:paraId="2F90A526" w14:textId="77777777" w:rsidR="007E4AE7" w:rsidRDefault="007E4AE7" w:rsidP="00B566F9">
            <w:pPr>
              <w:pStyle w:val="TableContents"/>
              <w:rPr>
                <w:rFonts w:hint="eastAsia"/>
                <w:b/>
                <w:bCs/>
                <w:color w:val="000000"/>
              </w:rPr>
            </w:pPr>
            <w:r>
              <w:rPr>
                <w:b/>
                <w:bCs/>
                <w:color w:val="000000"/>
              </w:rPr>
              <w:t>&lt;Enumerar los prerrequisitos para la prueba&gt;</w:t>
            </w:r>
          </w:p>
          <w:p w14:paraId="5B1C6B09" w14:textId="77777777" w:rsidR="007E4AE7" w:rsidRPr="004D60FD" w:rsidRDefault="007E4AE7" w:rsidP="007E4AE7">
            <w:pPr>
              <w:pStyle w:val="TableContents"/>
              <w:numPr>
                <w:ilvl w:val="0"/>
                <w:numId w:val="4"/>
              </w:numPr>
              <w:ind w:right="1"/>
              <w:rPr>
                <w:rFonts w:hint="eastAsia"/>
              </w:rPr>
            </w:pPr>
            <w:r>
              <w:rPr>
                <w:bCs/>
              </w:rPr>
              <w:t xml:space="preserve">El </w:t>
            </w:r>
            <w:r w:rsidRPr="004D60FD">
              <w:t xml:space="preserve">usuario </w:t>
            </w:r>
            <w:r>
              <w:t>está registrado en la plataforma</w:t>
            </w:r>
            <w:proofErr w:type="gramStart"/>
            <w:r w:rsidRPr="004D60FD">
              <w:t>?</w:t>
            </w:r>
            <w:proofErr w:type="gramEnd"/>
          </w:p>
          <w:p w14:paraId="6C431601" w14:textId="77777777" w:rsidR="007E4AE7" w:rsidRPr="004D60FD" w:rsidRDefault="007E4AE7" w:rsidP="007E4AE7">
            <w:pPr>
              <w:pStyle w:val="TableContents"/>
              <w:numPr>
                <w:ilvl w:val="0"/>
                <w:numId w:val="4"/>
              </w:numPr>
              <w:ind w:right="1"/>
              <w:rPr>
                <w:rFonts w:hint="eastAsia"/>
              </w:rPr>
            </w:pPr>
            <w:r w:rsidRPr="004D60FD">
              <w:t>Se verifica que el servicio ofrecido tenga un título</w:t>
            </w:r>
            <w:r>
              <w:t>.</w:t>
            </w:r>
            <w:r w:rsidRPr="004D60FD">
              <w:tab/>
            </w:r>
            <w:r w:rsidRPr="004D60FD">
              <w:tab/>
            </w:r>
            <w:r w:rsidRPr="004D60FD">
              <w:tab/>
            </w:r>
            <w:r w:rsidRPr="004D60FD">
              <w:tab/>
            </w:r>
            <w:r w:rsidRPr="004D60FD">
              <w:tab/>
            </w:r>
            <w:r w:rsidRPr="004D60FD">
              <w:tab/>
            </w:r>
          </w:p>
          <w:p w14:paraId="64B0071E" w14:textId="77777777" w:rsidR="007E4AE7" w:rsidRPr="004D60FD" w:rsidRDefault="007E4AE7" w:rsidP="007E4AE7">
            <w:pPr>
              <w:pStyle w:val="TableContents"/>
              <w:numPr>
                <w:ilvl w:val="0"/>
                <w:numId w:val="4"/>
              </w:numPr>
              <w:ind w:right="1"/>
              <w:rPr>
                <w:rFonts w:hint="eastAsia"/>
              </w:rPr>
            </w:pPr>
            <w:r w:rsidRPr="004D60FD">
              <w:t>Se verifica que el servicio cuente con una etiqueta</w:t>
            </w:r>
            <w:r>
              <w:t>.</w:t>
            </w:r>
            <w:r w:rsidRPr="004D60FD">
              <w:tab/>
            </w:r>
            <w:r w:rsidRPr="004D60FD">
              <w:tab/>
            </w:r>
            <w:r w:rsidRPr="004D60FD">
              <w:tab/>
            </w:r>
            <w:r w:rsidRPr="004D60FD">
              <w:tab/>
            </w:r>
            <w:r w:rsidRPr="004D60FD">
              <w:tab/>
            </w:r>
            <w:r w:rsidRPr="004D60FD">
              <w:tab/>
            </w:r>
          </w:p>
          <w:p w14:paraId="500DF32C" w14:textId="77777777" w:rsidR="007E4AE7" w:rsidRPr="004D60FD" w:rsidRDefault="007E4AE7" w:rsidP="007E4AE7">
            <w:pPr>
              <w:pStyle w:val="TableContents"/>
              <w:numPr>
                <w:ilvl w:val="0"/>
                <w:numId w:val="4"/>
              </w:numPr>
              <w:ind w:right="1"/>
              <w:rPr>
                <w:rFonts w:hint="eastAsia"/>
              </w:rPr>
            </w:pPr>
            <w:r w:rsidRPr="004D60FD">
              <w:t>Se verifica que el servicio cuente con un costo de realización</w:t>
            </w:r>
            <w:r w:rsidRPr="004D60FD">
              <w:tab/>
            </w:r>
            <w:r w:rsidRPr="004D60FD">
              <w:tab/>
            </w:r>
            <w:r w:rsidRPr="004D60FD">
              <w:tab/>
            </w:r>
            <w:r w:rsidRPr="004D60FD">
              <w:tab/>
            </w:r>
            <w:r w:rsidRPr="004D60FD">
              <w:tab/>
            </w:r>
          </w:p>
          <w:p w14:paraId="4236C0B1" w14:textId="77777777" w:rsidR="007E4AE7" w:rsidRPr="004D60FD" w:rsidRDefault="007E4AE7" w:rsidP="007E4AE7">
            <w:pPr>
              <w:pStyle w:val="TableContents"/>
              <w:numPr>
                <w:ilvl w:val="0"/>
                <w:numId w:val="4"/>
              </w:numPr>
              <w:ind w:right="1"/>
              <w:rPr>
                <w:rFonts w:hint="eastAsia"/>
              </w:rPr>
            </w:pPr>
            <w:r w:rsidRPr="004D60FD">
              <w:t>El servicio ofrecido se guardó en la base de datos</w:t>
            </w:r>
            <w:proofErr w:type="gramStart"/>
            <w:r>
              <w:t>?</w:t>
            </w:r>
            <w:proofErr w:type="gramEnd"/>
            <w:r w:rsidRPr="004D60FD">
              <w:tab/>
            </w:r>
            <w:r w:rsidRPr="004D60FD">
              <w:tab/>
            </w:r>
            <w:r w:rsidRPr="004D60FD">
              <w:tab/>
            </w:r>
            <w:r w:rsidRPr="004D60FD">
              <w:tab/>
            </w:r>
            <w:r w:rsidRPr="004D60FD">
              <w:tab/>
            </w:r>
            <w:r w:rsidRPr="004D60FD">
              <w:tab/>
            </w:r>
            <w:r w:rsidRPr="004D60FD">
              <w:tab/>
            </w:r>
            <w:r w:rsidRPr="004D60FD">
              <w:tab/>
            </w:r>
            <w:r w:rsidRPr="004D60FD">
              <w:tab/>
            </w:r>
          </w:p>
          <w:p w14:paraId="498B1ABF" w14:textId="77777777" w:rsidR="007E4AE7" w:rsidRDefault="007E4AE7" w:rsidP="00B566F9">
            <w:pPr>
              <w:pStyle w:val="TableContents"/>
              <w:rPr>
                <w:rFonts w:hint="eastAsia"/>
                <w:b/>
                <w:bCs/>
              </w:rPr>
            </w:pPr>
          </w:p>
          <w:p w14:paraId="788DE00F" w14:textId="77777777" w:rsidR="007E4AE7" w:rsidRDefault="007E4AE7" w:rsidP="00B566F9">
            <w:pPr>
              <w:pStyle w:val="TableContents"/>
              <w:rPr>
                <w:rFonts w:hint="eastAsia"/>
                <w:b/>
                <w:bCs/>
              </w:rPr>
            </w:pPr>
          </w:p>
          <w:p w14:paraId="75D99502" w14:textId="77777777" w:rsidR="007E4AE7" w:rsidRDefault="007E4AE7" w:rsidP="00B566F9">
            <w:pPr>
              <w:pStyle w:val="TableContents"/>
              <w:rPr>
                <w:rFonts w:hint="eastAsia"/>
              </w:rPr>
            </w:pPr>
          </w:p>
        </w:tc>
      </w:tr>
      <w:tr w:rsidR="007E4AE7" w14:paraId="0F12D3E6"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E1E5578" w14:textId="77777777" w:rsidR="007E4AE7" w:rsidRDefault="007E4AE7" w:rsidP="00B566F9">
            <w:pPr>
              <w:pStyle w:val="TableContents"/>
              <w:rPr>
                <w:rFonts w:hint="eastAsia"/>
                <w:b/>
                <w:bCs/>
              </w:rPr>
            </w:pPr>
            <w:r>
              <w:rPr>
                <w:b/>
                <w:bCs/>
              </w:rPr>
              <w:t>Pasos:</w:t>
            </w:r>
          </w:p>
          <w:p w14:paraId="2CC19ED5" w14:textId="77777777" w:rsidR="007E4AE7" w:rsidRDefault="007E4AE7" w:rsidP="007E4AE7">
            <w:pPr>
              <w:pStyle w:val="TableContents"/>
              <w:numPr>
                <w:ilvl w:val="0"/>
                <w:numId w:val="4"/>
              </w:numPr>
              <w:ind w:right="1"/>
              <w:rPr>
                <w:rFonts w:hint="eastAsia"/>
              </w:rPr>
            </w:pPr>
            <w:r>
              <w:t>Se verifica que el usuario está registrado en la plataforma</w:t>
            </w:r>
            <w:r>
              <w:tab/>
            </w:r>
            <w:r>
              <w:tab/>
            </w:r>
            <w:r>
              <w:tab/>
            </w:r>
            <w:r>
              <w:tab/>
            </w:r>
            <w:r>
              <w:tab/>
            </w:r>
          </w:p>
          <w:p w14:paraId="1AF71ABC" w14:textId="77777777" w:rsidR="007E4AE7" w:rsidRPr="004D60FD" w:rsidRDefault="007E4AE7" w:rsidP="007E4AE7">
            <w:pPr>
              <w:pStyle w:val="TableContents"/>
              <w:numPr>
                <w:ilvl w:val="0"/>
                <w:numId w:val="4"/>
              </w:numPr>
              <w:rPr>
                <w:rFonts w:hint="eastAsia"/>
                <w:b/>
                <w:bCs/>
              </w:rPr>
            </w:pPr>
            <w:r>
              <w:t>Se valida que los datos de usuario son correctos</w:t>
            </w:r>
            <w:r>
              <w:tab/>
            </w:r>
            <w:r>
              <w:tab/>
            </w:r>
            <w:r>
              <w:tab/>
            </w:r>
            <w:r>
              <w:tab/>
            </w:r>
            <w:r>
              <w:tab/>
            </w:r>
            <w:r>
              <w:tab/>
            </w:r>
          </w:p>
          <w:p w14:paraId="14C97178" w14:textId="77777777" w:rsidR="007E4AE7" w:rsidRDefault="007E4AE7" w:rsidP="007E4AE7">
            <w:pPr>
              <w:pStyle w:val="TableContents"/>
              <w:numPr>
                <w:ilvl w:val="0"/>
                <w:numId w:val="4"/>
              </w:numPr>
              <w:rPr>
                <w:rFonts w:hint="eastAsia"/>
                <w:b/>
                <w:bCs/>
              </w:rPr>
            </w:pPr>
            <w:r>
              <w:t>Se valida que los datos del servicio ofrecido son correctos y se guardaron en la BD</w:t>
            </w:r>
            <w:r>
              <w:tab/>
            </w:r>
          </w:p>
        </w:tc>
      </w:tr>
    </w:tbl>
    <w:p w14:paraId="2E2CCD38" w14:textId="77777777" w:rsidR="007E4AE7" w:rsidRDefault="007E4AE7" w:rsidP="007E4AE7">
      <w:pPr>
        <w:pStyle w:val="Textbody"/>
        <w:rPr>
          <w:rFonts w:hint="eastAsia"/>
        </w:rPr>
      </w:pPr>
    </w:p>
    <w:p w14:paraId="07C99E4F"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717F768F" w14:textId="77777777" w:rsidTr="00B566F9">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CB02AE" w14:textId="77777777" w:rsidR="007E4AE7" w:rsidRDefault="007E4AE7" w:rsidP="00B566F9">
            <w:pPr>
              <w:pStyle w:val="TableHeading"/>
              <w:rPr>
                <w:rFonts w:hint="eastAsia"/>
              </w:rPr>
            </w:pPr>
            <w:r>
              <w:t xml:space="preserve">Buscar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332C013" w14:textId="77777777" w:rsidR="007E4AE7" w:rsidRDefault="007E4AE7" w:rsidP="00B566F9">
            <w:pPr>
              <w:pStyle w:val="TableHeading"/>
              <w:rPr>
                <w:rFonts w:hint="eastAsia"/>
              </w:rPr>
            </w:pPr>
            <w:r>
              <w:t>CP003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CFF8432" w14:textId="77777777" w:rsidR="007E4AE7" w:rsidRDefault="007E4AE7" w:rsidP="00B566F9">
            <w:pPr>
              <w:pStyle w:val="TableHeading"/>
              <w:rPr>
                <w:rFonts w:hint="eastAsia"/>
              </w:rPr>
            </w:pPr>
          </w:p>
        </w:tc>
      </w:tr>
      <w:tr w:rsidR="007E4AE7" w14:paraId="3FE65633" w14:textId="77777777" w:rsidTr="00B566F9">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F44AA7" w14:textId="77777777" w:rsidR="007E4AE7" w:rsidRDefault="007E4AE7" w:rsidP="00B566F9"/>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53E0C880" w14:textId="77777777" w:rsidR="007E4AE7" w:rsidRDefault="007E4AE7" w:rsidP="00B566F9">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178BC8D" w14:textId="77777777" w:rsidR="007E4AE7" w:rsidRDefault="007E4AE7" w:rsidP="00B566F9">
            <w:pPr>
              <w:pStyle w:val="TableHeading"/>
              <w:rPr>
                <w:rFonts w:hint="eastAsia"/>
              </w:rPr>
            </w:pPr>
            <w:r>
              <w:t>Si/No</w:t>
            </w:r>
          </w:p>
        </w:tc>
      </w:tr>
      <w:tr w:rsidR="007E4AE7" w14:paraId="57DED1C3"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285A871" w14:textId="77777777" w:rsidR="007E4AE7" w:rsidRDefault="007E4AE7" w:rsidP="00B566F9">
            <w:pPr>
              <w:pStyle w:val="TableContents"/>
              <w:rPr>
                <w:rFonts w:hint="eastAsia"/>
                <w:b/>
                <w:bCs/>
              </w:rPr>
            </w:pPr>
            <w:r>
              <w:rPr>
                <w:b/>
                <w:bCs/>
              </w:rPr>
              <w:t>Descripción:</w:t>
            </w:r>
          </w:p>
          <w:p w14:paraId="5C9B9638" w14:textId="77777777" w:rsidR="007E4AE7" w:rsidRDefault="007E4AE7" w:rsidP="00B566F9">
            <w:pPr>
              <w:pStyle w:val="TableContents"/>
              <w:rPr>
                <w:rFonts w:hint="eastAsia"/>
              </w:rPr>
            </w:pPr>
            <w:r w:rsidRPr="00B76C70">
              <w:rPr>
                <w:color w:val="000000"/>
              </w:rPr>
              <w:t>Quiero buscar los servicios ofrecidos por los ingenieros</w:t>
            </w:r>
          </w:p>
        </w:tc>
      </w:tr>
      <w:tr w:rsidR="007E4AE7" w14:paraId="05A23BDB"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A221A81" w14:textId="77777777" w:rsidR="007E4AE7" w:rsidRDefault="007E4AE7" w:rsidP="00B566F9">
            <w:pPr>
              <w:pStyle w:val="TableContents"/>
              <w:rPr>
                <w:rFonts w:hint="eastAsia"/>
                <w:b/>
                <w:bCs/>
              </w:rPr>
            </w:pPr>
            <w:r>
              <w:rPr>
                <w:b/>
                <w:bCs/>
              </w:rPr>
              <w:t>Prerrequisitos</w:t>
            </w:r>
          </w:p>
          <w:p w14:paraId="295F9996" w14:textId="77777777" w:rsidR="007E4AE7" w:rsidRDefault="007E4AE7" w:rsidP="00B566F9">
            <w:pPr>
              <w:pStyle w:val="TableContents"/>
              <w:rPr>
                <w:rFonts w:hint="eastAsia"/>
                <w:b/>
                <w:bCs/>
                <w:color w:val="000000"/>
              </w:rPr>
            </w:pPr>
            <w:r>
              <w:rPr>
                <w:b/>
                <w:bCs/>
                <w:color w:val="000000"/>
              </w:rPr>
              <w:t>&lt;Enumerar los prerrequisitos para la prueba&gt;</w:t>
            </w:r>
          </w:p>
          <w:p w14:paraId="5393D759" w14:textId="77777777" w:rsidR="007E4AE7" w:rsidRDefault="007E4AE7" w:rsidP="007E4AE7">
            <w:pPr>
              <w:pStyle w:val="TableContents"/>
              <w:numPr>
                <w:ilvl w:val="0"/>
                <w:numId w:val="4"/>
              </w:numPr>
              <w:ind w:right="1"/>
              <w:rPr>
                <w:rFonts w:hint="eastAsia"/>
              </w:rPr>
            </w:pPr>
            <w:r>
              <w:t>Se verifica que se muestre la información de los servicios ofrecidos</w:t>
            </w:r>
            <w:r>
              <w:tab/>
            </w:r>
            <w:r>
              <w:tab/>
            </w:r>
            <w:r>
              <w:tab/>
            </w:r>
            <w:r>
              <w:tab/>
            </w:r>
          </w:p>
          <w:p w14:paraId="69B95296" w14:textId="77777777" w:rsidR="007E4AE7" w:rsidRDefault="007E4AE7" w:rsidP="007E4AE7">
            <w:pPr>
              <w:pStyle w:val="TableContents"/>
              <w:numPr>
                <w:ilvl w:val="0"/>
                <w:numId w:val="4"/>
              </w:numPr>
              <w:ind w:right="1"/>
              <w:rPr>
                <w:rFonts w:hint="eastAsia"/>
              </w:rPr>
            </w:pPr>
            <w:r>
              <w:t>Se verifica que el buscador filtre la información correctamente</w:t>
            </w:r>
            <w:r>
              <w:tab/>
            </w:r>
            <w:r>
              <w:tab/>
            </w:r>
            <w:r>
              <w:tab/>
            </w:r>
            <w:r>
              <w:tab/>
            </w:r>
            <w:r>
              <w:tab/>
            </w:r>
          </w:p>
        </w:tc>
      </w:tr>
      <w:tr w:rsidR="007E4AE7" w14:paraId="148EBC7B"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BDF0199" w14:textId="77777777" w:rsidR="007E4AE7" w:rsidRDefault="007E4AE7" w:rsidP="00B566F9">
            <w:pPr>
              <w:pStyle w:val="TableContents"/>
              <w:rPr>
                <w:rFonts w:hint="eastAsia"/>
                <w:b/>
                <w:bCs/>
              </w:rPr>
            </w:pPr>
            <w:r>
              <w:rPr>
                <w:b/>
                <w:bCs/>
              </w:rPr>
              <w:t>Pasos:</w:t>
            </w:r>
          </w:p>
          <w:p w14:paraId="754D1788" w14:textId="77777777" w:rsidR="007E4AE7" w:rsidRPr="00B76C70" w:rsidRDefault="007E4AE7" w:rsidP="007E4AE7">
            <w:pPr>
              <w:pStyle w:val="TableContents"/>
              <w:numPr>
                <w:ilvl w:val="0"/>
                <w:numId w:val="4"/>
              </w:numPr>
              <w:ind w:right="1"/>
              <w:rPr>
                <w:rFonts w:hint="eastAsia"/>
                <w:b/>
                <w:bCs/>
              </w:rPr>
            </w:pPr>
            <w:r>
              <w:t>Se verifica que los datos del servicio ofrecido son correctos y se guardaron en la BD</w:t>
            </w:r>
          </w:p>
          <w:p w14:paraId="298CAB27" w14:textId="77777777" w:rsidR="007E4AE7" w:rsidRDefault="007E4AE7" w:rsidP="00B566F9">
            <w:pPr>
              <w:pStyle w:val="TableContents"/>
              <w:ind w:right="1"/>
              <w:rPr>
                <w:rFonts w:hint="eastAsia"/>
                <w:b/>
                <w:bCs/>
              </w:rPr>
            </w:pPr>
          </w:p>
        </w:tc>
      </w:tr>
    </w:tbl>
    <w:p w14:paraId="00A65623" w14:textId="77777777" w:rsidR="007E4AE7" w:rsidRDefault="007E4AE7" w:rsidP="007E4AE7">
      <w:pPr>
        <w:pStyle w:val="Textbody"/>
        <w:rPr>
          <w:rFonts w:hint="eastAsia"/>
        </w:rPr>
      </w:pPr>
    </w:p>
    <w:p w14:paraId="70CD2EAF" w14:textId="59F4EDFD" w:rsidR="00E439FE" w:rsidRPr="006C00D9" w:rsidRDefault="00E439FE" w:rsidP="002A0F12">
      <w:pPr>
        <w:pStyle w:val="Ttulo2"/>
        <w:rPr>
          <w:rFonts w:ascii="Times New Roman" w:hAnsi="Times New Roman" w:cs="Times New Roman"/>
          <w:lang w:val="es-ES"/>
        </w:rPr>
      </w:pPr>
      <w:bookmarkStart w:id="66" w:name="_Toc77242302"/>
      <w:r w:rsidRPr="006C00D9">
        <w:rPr>
          <w:rFonts w:ascii="Times New Roman" w:hAnsi="Times New Roman" w:cs="Times New Roman"/>
          <w:lang w:val="es-ES"/>
        </w:rPr>
        <w:t>Descripción de pruebas de aceptación</w:t>
      </w:r>
      <w:bookmarkEnd w:id="66"/>
    </w:p>
    <w:p w14:paraId="6A27962E" w14:textId="77777777" w:rsidR="00A42BAE" w:rsidRPr="006C00D9" w:rsidRDefault="00A42BAE" w:rsidP="00A42BAE">
      <w:pPr>
        <w:rPr>
          <w:rFonts w:ascii="Times New Roman" w:hAnsi="Times New Roman"/>
          <w:sz w:val="22"/>
        </w:rPr>
      </w:pPr>
    </w:p>
    <w:p w14:paraId="084326FA" w14:textId="77777777" w:rsidR="007E4AE7" w:rsidRDefault="007E4AE7" w:rsidP="007E4AE7">
      <w:pPr>
        <w:pStyle w:val="Standard"/>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0E236193" w14:textId="77777777" w:rsidTr="00B566F9">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33B0962" w14:textId="77777777" w:rsidR="007E4AE7" w:rsidRDefault="007E4AE7" w:rsidP="00B566F9">
            <w:pPr>
              <w:pStyle w:val="TableHeading"/>
              <w:rPr>
                <w:rFonts w:hint="eastAsia"/>
              </w:rPr>
            </w:pPr>
            <w:r>
              <w:t>R</w:t>
            </w:r>
            <w:r w:rsidRPr="004D60FD">
              <w:t>egistra</w:t>
            </w:r>
            <w:r>
              <w:t xml:space="preserve">r usuario </w:t>
            </w:r>
            <w:r w:rsidRPr="004D60FD">
              <w:t>en la plataforma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AE3BB4C" w14:textId="77777777" w:rsidR="007E4AE7" w:rsidRDefault="007E4AE7" w:rsidP="00B566F9">
            <w:pPr>
              <w:pStyle w:val="TableHeading"/>
              <w:rPr>
                <w:rFonts w:hint="eastAsia"/>
              </w:rPr>
            </w:pPr>
            <w:r>
              <w:t>CP001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D9527C3" w14:textId="77777777" w:rsidR="007E4AE7" w:rsidRDefault="007E4AE7" w:rsidP="00B566F9">
            <w:pPr>
              <w:pStyle w:val="TableHeading"/>
              <w:rPr>
                <w:rFonts w:hint="eastAsia"/>
              </w:rPr>
            </w:pPr>
          </w:p>
        </w:tc>
      </w:tr>
      <w:tr w:rsidR="007E4AE7" w14:paraId="1C9DA581" w14:textId="77777777" w:rsidTr="00B566F9">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E62EFEF" w14:textId="77777777" w:rsidR="007E4AE7" w:rsidRDefault="007E4AE7" w:rsidP="00B566F9"/>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349B921F" w14:textId="77777777" w:rsidR="007E4AE7" w:rsidRDefault="007E4AE7" w:rsidP="00B566F9">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F417120" w14:textId="77777777" w:rsidR="007E4AE7" w:rsidRDefault="007E4AE7" w:rsidP="00B566F9">
            <w:pPr>
              <w:pStyle w:val="TableHeading"/>
              <w:rPr>
                <w:rFonts w:hint="eastAsia"/>
              </w:rPr>
            </w:pPr>
            <w:r>
              <w:t>Si/No</w:t>
            </w:r>
          </w:p>
        </w:tc>
      </w:tr>
      <w:tr w:rsidR="007E4AE7" w14:paraId="0A317CD9"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6E30746" w14:textId="77777777" w:rsidR="007E4AE7" w:rsidRDefault="007E4AE7" w:rsidP="00B566F9">
            <w:pPr>
              <w:pStyle w:val="TableContents"/>
              <w:rPr>
                <w:rFonts w:hint="eastAsia"/>
                <w:b/>
                <w:bCs/>
              </w:rPr>
            </w:pPr>
            <w:r>
              <w:rPr>
                <w:b/>
                <w:bCs/>
              </w:rPr>
              <w:t>Descripción:</w:t>
            </w:r>
          </w:p>
          <w:p w14:paraId="2E9AF839" w14:textId="77777777" w:rsidR="007E4AE7" w:rsidRDefault="007E4AE7" w:rsidP="00B566F9">
            <w:pPr>
              <w:pStyle w:val="TableContents"/>
              <w:rPr>
                <w:rFonts w:hint="eastAsia"/>
              </w:rPr>
            </w:pPr>
            <w:r w:rsidRPr="004D60FD">
              <w:rPr>
                <w:color w:val="000000"/>
              </w:rPr>
              <w:t>Necesito registrarme en la plataforma</w:t>
            </w:r>
          </w:p>
        </w:tc>
      </w:tr>
      <w:tr w:rsidR="007E4AE7" w14:paraId="41F6966B"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78F5804" w14:textId="77777777" w:rsidR="007E4AE7" w:rsidRDefault="007E4AE7" w:rsidP="00B566F9">
            <w:pPr>
              <w:pStyle w:val="TableContents"/>
              <w:rPr>
                <w:rFonts w:hint="eastAsia"/>
                <w:b/>
                <w:bCs/>
              </w:rPr>
            </w:pPr>
            <w:r>
              <w:rPr>
                <w:b/>
                <w:bCs/>
              </w:rPr>
              <w:t>Prerrequisitos</w:t>
            </w:r>
          </w:p>
          <w:p w14:paraId="41305A5C" w14:textId="77777777" w:rsidR="007E4AE7" w:rsidRDefault="007E4AE7" w:rsidP="00B566F9">
            <w:pPr>
              <w:pStyle w:val="TableContents"/>
              <w:rPr>
                <w:rFonts w:hint="eastAsia"/>
                <w:b/>
                <w:bCs/>
                <w:color w:val="000000"/>
              </w:rPr>
            </w:pPr>
            <w:r>
              <w:rPr>
                <w:b/>
                <w:bCs/>
                <w:color w:val="000000"/>
              </w:rPr>
              <w:t>&lt;Enumerar los prerrequisitos para la prueba&gt;</w:t>
            </w:r>
          </w:p>
          <w:p w14:paraId="77074B24" w14:textId="77777777" w:rsidR="007E4AE7" w:rsidRPr="004D60FD" w:rsidRDefault="007E4AE7" w:rsidP="007E4AE7">
            <w:pPr>
              <w:pStyle w:val="TableContents"/>
              <w:numPr>
                <w:ilvl w:val="0"/>
                <w:numId w:val="4"/>
              </w:numPr>
              <w:ind w:right="1"/>
              <w:rPr>
                <w:rFonts w:hint="eastAsia"/>
                <w:bCs/>
              </w:rPr>
            </w:pPr>
            <w:r>
              <w:rPr>
                <w:bCs/>
              </w:rPr>
              <w:t xml:space="preserve">El </w:t>
            </w:r>
            <w:r w:rsidRPr="004D60FD">
              <w:t>usuario</w:t>
            </w:r>
            <w:r>
              <w:rPr>
                <w:bCs/>
              </w:rPr>
              <w:t xml:space="preserve"> registro </w:t>
            </w:r>
            <w:r w:rsidRPr="004D60FD">
              <w:rPr>
                <w:bCs/>
              </w:rPr>
              <w:t>los campos de Nombre, Apellido, Usuario y Contraseña</w:t>
            </w:r>
            <w:proofErr w:type="gramStart"/>
            <w:r>
              <w:rPr>
                <w:bCs/>
              </w:rPr>
              <w:t>?</w:t>
            </w:r>
            <w:proofErr w:type="gramEnd"/>
          </w:p>
          <w:p w14:paraId="6DDAAE78" w14:textId="77777777" w:rsidR="007E4AE7" w:rsidRDefault="007E4AE7" w:rsidP="00B566F9">
            <w:pPr>
              <w:pStyle w:val="TableContents"/>
              <w:rPr>
                <w:rFonts w:hint="eastAsia"/>
                <w:b/>
                <w:bCs/>
              </w:rPr>
            </w:pPr>
          </w:p>
          <w:p w14:paraId="79641E50" w14:textId="77777777" w:rsidR="007E4AE7" w:rsidRDefault="007E4AE7" w:rsidP="00B566F9">
            <w:pPr>
              <w:pStyle w:val="TableContents"/>
              <w:rPr>
                <w:rFonts w:hint="eastAsia"/>
                <w:b/>
                <w:bCs/>
              </w:rPr>
            </w:pPr>
          </w:p>
          <w:p w14:paraId="10EBD27C" w14:textId="77777777" w:rsidR="007E4AE7" w:rsidRDefault="007E4AE7" w:rsidP="00B566F9">
            <w:pPr>
              <w:pStyle w:val="TableContents"/>
              <w:rPr>
                <w:rFonts w:hint="eastAsia"/>
              </w:rPr>
            </w:pPr>
          </w:p>
        </w:tc>
      </w:tr>
      <w:tr w:rsidR="007E4AE7" w14:paraId="2C019749"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BF569A1" w14:textId="77777777" w:rsidR="007E4AE7" w:rsidRDefault="007E4AE7" w:rsidP="00B566F9">
            <w:pPr>
              <w:pStyle w:val="TableContents"/>
              <w:rPr>
                <w:rFonts w:hint="eastAsia"/>
                <w:b/>
                <w:bCs/>
              </w:rPr>
            </w:pPr>
            <w:r>
              <w:rPr>
                <w:b/>
                <w:bCs/>
              </w:rPr>
              <w:t>Pasos:</w:t>
            </w:r>
          </w:p>
          <w:p w14:paraId="00E20867" w14:textId="77777777" w:rsidR="007E4AE7" w:rsidRDefault="007E4AE7" w:rsidP="007E4AE7">
            <w:pPr>
              <w:pStyle w:val="TableContents"/>
              <w:numPr>
                <w:ilvl w:val="0"/>
                <w:numId w:val="4"/>
              </w:numPr>
              <w:ind w:right="1"/>
              <w:rPr>
                <w:rFonts w:hint="eastAsia"/>
              </w:rPr>
            </w:pPr>
            <w:r>
              <w:t>Se verifica que el usuario es único en la plataforma</w:t>
            </w:r>
            <w:r>
              <w:tab/>
            </w:r>
            <w:r>
              <w:tab/>
            </w:r>
            <w:r>
              <w:tab/>
            </w:r>
            <w:r>
              <w:tab/>
            </w:r>
            <w:r>
              <w:tab/>
            </w:r>
            <w:r>
              <w:tab/>
            </w:r>
          </w:p>
          <w:p w14:paraId="7A6912C2" w14:textId="77777777" w:rsidR="007E4AE7" w:rsidRDefault="007E4AE7" w:rsidP="007E4AE7">
            <w:pPr>
              <w:pStyle w:val="TableContents"/>
              <w:numPr>
                <w:ilvl w:val="0"/>
                <w:numId w:val="4"/>
              </w:numPr>
              <w:rPr>
                <w:rFonts w:hint="eastAsia"/>
                <w:b/>
                <w:bCs/>
              </w:rPr>
            </w:pPr>
            <w:r>
              <w:t xml:space="preserve">Se valida que la contraseña cumple con mínimo 8 caracteres y al menos uno numérico </w:t>
            </w:r>
            <w:r>
              <w:tab/>
            </w:r>
            <w:r>
              <w:tab/>
            </w:r>
            <w:r>
              <w:tab/>
            </w:r>
            <w:r>
              <w:tab/>
            </w:r>
            <w:r>
              <w:tab/>
            </w:r>
            <w:r>
              <w:tab/>
            </w:r>
            <w:r>
              <w:tab/>
            </w:r>
            <w:r>
              <w:tab/>
            </w:r>
            <w:r>
              <w:tab/>
            </w:r>
          </w:p>
        </w:tc>
      </w:tr>
      <w:tr w:rsidR="007E4AE7" w14:paraId="7CF6A6CD"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415A5A8" w14:textId="77777777" w:rsidR="007E4AE7" w:rsidRDefault="007E4AE7" w:rsidP="00B566F9">
            <w:pPr>
              <w:pStyle w:val="TableContents"/>
              <w:rPr>
                <w:rFonts w:hint="eastAsia"/>
                <w:b/>
                <w:bCs/>
              </w:rPr>
            </w:pPr>
            <w:r>
              <w:rPr>
                <w:b/>
                <w:bCs/>
              </w:rPr>
              <w:t>Resultado esperado:</w:t>
            </w:r>
          </w:p>
          <w:p w14:paraId="5D810B93" w14:textId="77777777" w:rsidR="007E4AE7" w:rsidRPr="004D60FD" w:rsidRDefault="007E4AE7" w:rsidP="00B566F9">
            <w:pPr>
              <w:pStyle w:val="TableContents"/>
              <w:rPr>
                <w:rFonts w:hint="eastAsia"/>
                <w:bCs/>
                <w:color w:val="000000"/>
              </w:rPr>
            </w:pPr>
            <w:r w:rsidRPr="004D60FD">
              <w:rPr>
                <w:bCs/>
                <w:color w:val="000000"/>
              </w:rPr>
              <w:t>Mensaje exitoso de que el usuario se encuentra registrado en la plataforma.</w:t>
            </w:r>
          </w:p>
          <w:p w14:paraId="3AA5F5AC" w14:textId="77777777" w:rsidR="007E4AE7" w:rsidRDefault="007E4AE7" w:rsidP="00B566F9">
            <w:pPr>
              <w:pStyle w:val="TableContents"/>
              <w:rPr>
                <w:rFonts w:hint="eastAsia"/>
                <w:b/>
                <w:bCs/>
              </w:rPr>
            </w:pPr>
          </w:p>
          <w:p w14:paraId="0BCE9736" w14:textId="77777777" w:rsidR="007E4AE7" w:rsidRDefault="007E4AE7" w:rsidP="00B566F9">
            <w:pPr>
              <w:pStyle w:val="TableContents"/>
              <w:rPr>
                <w:rFonts w:hint="eastAsia"/>
                <w:b/>
                <w:bCs/>
              </w:rPr>
            </w:pPr>
          </w:p>
          <w:p w14:paraId="0F8BB049" w14:textId="77777777" w:rsidR="007E4AE7" w:rsidRDefault="007E4AE7" w:rsidP="00B566F9">
            <w:pPr>
              <w:pStyle w:val="TableContents"/>
              <w:rPr>
                <w:rFonts w:hint="eastAsia"/>
                <w:b/>
                <w:bCs/>
              </w:rPr>
            </w:pPr>
          </w:p>
        </w:tc>
      </w:tr>
      <w:tr w:rsidR="007E4AE7" w14:paraId="691AD100" w14:textId="77777777" w:rsidTr="00B566F9">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D69EEDA" w14:textId="77777777" w:rsidR="007E4AE7" w:rsidRDefault="007E4AE7" w:rsidP="00B566F9">
            <w:pPr>
              <w:pStyle w:val="TableContents"/>
              <w:rPr>
                <w:rFonts w:hint="eastAsia"/>
                <w:b/>
                <w:bCs/>
              </w:rPr>
            </w:pPr>
            <w:r>
              <w:rPr>
                <w:b/>
                <w:bCs/>
              </w:rPr>
              <w:t>Resultado obtenido:</w:t>
            </w:r>
          </w:p>
          <w:p w14:paraId="03FCD5B9" w14:textId="77777777" w:rsidR="007E4AE7" w:rsidRDefault="007E4AE7" w:rsidP="00B566F9">
            <w:pPr>
              <w:pStyle w:val="TableContents"/>
              <w:rPr>
                <w:rFonts w:hint="eastAsia"/>
              </w:rPr>
            </w:pPr>
            <w:r>
              <w:t>&lt;Resultado obtenido de la ejecución del caso de prueba, incluir pantalla del mensaje obtenido&gt;</w:t>
            </w:r>
          </w:p>
          <w:p w14:paraId="159FDA59" w14:textId="77777777" w:rsidR="007E4AE7" w:rsidRDefault="007E4AE7" w:rsidP="00B566F9">
            <w:pPr>
              <w:pStyle w:val="TableContents"/>
              <w:rPr>
                <w:rFonts w:hint="eastAsia"/>
                <w:b/>
                <w:bCs/>
              </w:rPr>
            </w:pPr>
          </w:p>
          <w:p w14:paraId="30884E64" w14:textId="77777777" w:rsidR="007E4AE7" w:rsidRDefault="007E4AE7" w:rsidP="00B566F9">
            <w:pPr>
              <w:pStyle w:val="TableContents"/>
              <w:rPr>
                <w:rFonts w:hint="eastAsia"/>
                <w:b/>
                <w:bCs/>
              </w:rPr>
            </w:pPr>
          </w:p>
          <w:p w14:paraId="783425CC" w14:textId="77777777" w:rsidR="007E4AE7" w:rsidRDefault="007E4AE7" w:rsidP="00B566F9">
            <w:pPr>
              <w:pStyle w:val="TableContents"/>
              <w:rPr>
                <w:rFonts w:hint="eastAsia"/>
                <w:b/>
                <w:bCs/>
              </w:rPr>
            </w:pPr>
          </w:p>
          <w:p w14:paraId="039AEA4A" w14:textId="77777777" w:rsidR="007E4AE7" w:rsidRDefault="007E4AE7" w:rsidP="00B566F9">
            <w:pPr>
              <w:pStyle w:val="TableContents"/>
              <w:rPr>
                <w:rFonts w:hint="eastAsia"/>
                <w:b/>
                <w:bCs/>
              </w:rPr>
            </w:pPr>
          </w:p>
        </w:tc>
      </w:tr>
    </w:tbl>
    <w:p w14:paraId="44D0EF13" w14:textId="77777777" w:rsidR="007E4AE7" w:rsidRDefault="007E4AE7" w:rsidP="007E4AE7">
      <w:pPr>
        <w:pStyle w:val="Standard"/>
        <w:rPr>
          <w:rFonts w:hint="eastAsia"/>
        </w:rPr>
      </w:pPr>
    </w:p>
    <w:p w14:paraId="1E709255"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004E46CF" w14:textId="77777777" w:rsidTr="00B566F9">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FAA85F8" w14:textId="77777777" w:rsidR="007E4AE7" w:rsidRDefault="007E4AE7" w:rsidP="00B566F9">
            <w:pPr>
              <w:pStyle w:val="TableHeading"/>
              <w:rPr>
                <w:rFonts w:hint="eastAsia"/>
              </w:rPr>
            </w:pPr>
            <w:r>
              <w:t>R</w:t>
            </w:r>
            <w:r w:rsidRPr="004D60FD">
              <w:t>egistra</w:t>
            </w:r>
            <w:r>
              <w:t xml:space="preserve">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BE252B0" w14:textId="77777777" w:rsidR="007E4AE7" w:rsidRDefault="007E4AE7" w:rsidP="00B566F9">
            <w:pPr>
              <w:pStyle w:val="TableHeading"/>
              <w:rPr>
                <w:rFonts w:hint="eastAsia"/>
              </w:rPr>
            </w:pPr>
            <w:r>
              <w:t>CP002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48AEA61" w14:textId="77777777" w:rsidR="007E4AE7" w:rsidRDefault="007E4AE7" w:rsidP="00B566F9">
            <w:pPr>
              <w:pStyle w:val="TableHeading"/>
              <w:rPr>
                <w:rFonts w:hint="eastAsia"/>
              </w:rPr>
            </w:pPr>
          </w:p>
        </w:tc>
      </w:tr>
      <w:tr w:rsidR="007E4AE7" w14:paraId="03D3E620" w14:textId="77777777" w:rsidTr="00B566F9">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5FF362F" w14:textId="77777777" w:rsidR="007E4AE7" w:rsidRDefault="007E4AE7" w:rsidP="00B566F9"/>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3ACE91C0" w14:textId="77777777" w:rsidR="007E4AE7" w:rsidRDefault="007E4AE7" w:rsidP="00B566F9">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1BA5176" w14:textId="77777777" w:rsidR="007E4AE7" w:rsidRDefault="007E4AE7" w:rsidP="00B566F9">
            <w:pPr>
              <w:pStyle w:val="TableHeading"/>
              <w:rPr>
                <w:rFonts w:hint="eastAsia"/>
              </w:rPr>
            </w:pPr>
            <w:r>
              <w:t>Si/No</w:t>
            </w:r>
          </w:p>
        </w:tc>
      </w:tr>
      <w:tr w:rsidR="007E4AE7" w14:paraId="53744609"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300D53" w14:textId="77777777" w:rsidR="007E4AE7" w:rsidRDefault="007E4AE7" w:rsidP="00B566F9">
            <w:pPr>
              <w:pStyle w:val="TableContents"/>
              <w:rPr>
                <w:rFonts w:hint="eastAsia"/>
                <w:b/>
                <w:bCs/>
              </w:rPr>
            </w:pPr>
            <w:r>
              <w:rPr>
                <w:b/>
                <w:bCs/>
              </w:rPr>
              <w:t>Descripción:</w:t>
            </w:r>
          </w:p>
          <w:p w14:paraId="157C0FBB" w14:textId="77777777" w:rsidR="007E4AE7" w:rsidRDefault="007E4AE7" w:rsidP="00B566F9">
            <w:pPr>
              <w:pStyle w:val="TableContents"/>
              <w:rPr>
                <w:rFonts w:hint="eastAsia"/>
              </w:rPr>
            </w:pPr>
            <w:r>
              <w:rPr>
                <w:color w:val="000000"/>
              </w:rPr>
              <w:t>R</w:t>
            </w:r>
            <w:r w:rsidRPr="004D60FD">
              <w:rPr>
                <w:color w:val="000000"/>
              </w:rPr>
              <w:t>egistrar los servicios profesionales que ofrezco</w:t>
            </w:r>
          </w:p>
        </w:tc>
      </w:tr>
      <w:tr w:rsidR="007E4AE7" w14:paraId="2B688B0F"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AF9D97" w14:textId="77777777" w:rsidR="007E4AE7" w:rsidRDefault="007E4AE7" w:rsidP="00B566F9">
            <w:pPr>
              <w:pStyle w:val="TableContents"/>
              <w:rPr>
                <w:rFonts w:hint="eastAsia"/>
                <w:b/>
                <w:bCs/>
              </w:rPr>
            </w:pPr>
            <w:r>
              <w:rPr>
                <w:b/>
                <w:bCs/>
              </w:rPr>
              <w:t>Prerrequisitos</w:t>
            </w:r>
          </w:p>
          <w:p w14:paraId="223D66ED" w14:textId="77777777" w:rsidR="007E4AE7" w:rsidRDefault="007E4AE7" w:rsidP="00B566F9">
            <w:pPr>
              <w:pStyle w:val="TableContents"/>
              <w:rPr>
                <w:rFonts w:hint="eastAsia"/>
                <w:b/>
                <w:bCs/>
                <w:color w:val="000000"/>
              </w:rPr>
            </w:pPr>
            <w:r>
              <w:rPr>
                <w:b/>
                <w:bCs/>
                <w:color w:val="000000"/>
              </w:rPr>
              <w:t>&lt;Enumerar los prerrequisitos para la prueba&gt;</w:t>
            </w:r>
          </w:p>
          <w:p w14:paraId="28A24700" w14:textId="77777777" w:rsidR="007E4AE7" w:rsidRPr="004D60FD" w:rsidRDefault="007E4AE7" w:rsidP="007E4AE7">
            <w:pPr>
              <w:pStyle w:val="TableContents"/>
              <w:numPr>
                <w:ilvl w:val="0"/>
                <w:numId w:val="4"/>
              </w:numPr>
              <w:ind w:right="1"/>
              <w:rPr>
                <w:rFonts w:hint="eastAsia"/>
              </w:rPr>
            </w:pPr>
            <w:r>
              <w:rPr>
                <w:bCs/>
              </w:rPr>
              <w:t xml:space="preserve">El </w:t>
            </w:r>
            <w:r w:rsidRPr="004D60FD">
              <w:t xml:space="preserve">usuario </w:t>
            </w:r>
            <w:r>
              <w:t>está registrado en la plataforma</w:t>
            </w:r>
            <w:proofErr w:type="gramStart"/>
            <w:r w:rsidRPr="004D60FD">
              <w:t>?</w:t>
            </w:r>
            <w:proofErr w:type="gramEnd"/>
          </w:p>
          <w:p w14:paraId="748A879D" w14:textId="77777777" w:rsidR="007E4AE7" w:rsidRPr="004D60FD" w:rsidRDefault="007E4AE7" w:rsidP="007E4AE7">
            <w:pPr>
              <w:pStyle w:val="TableContents"/>
              <w:numPr>
                <w:ilvl w:val="0"/>
                <w:numId w:val="4"/>
              </w:numPr>
              <w:ind w:right="1"/>
              <w:rPr>
                <w:rFonts w:hint="eastAsia"/>
              </w:rPr>
            </w:pPr>
            <w:r w:rsidRPr="004D60FD">
              <w:t>Se verifica que el servicio ofrecido tenga un título</w:t>
            </w:r>
            <w:r>
              <w:t>.</w:t>
            </w:r>
            <w:r w:rsidRPr="004D60FD">
              <w:tab/>
            </w:r>
            <w:r w:rsidRPr="004D60FD">
              <w:tab/>
            </w:r>
            <w:r w:rsidRPr="004D60FD">
              <w:tab/>
            </w:r>
            <w:r w:rsidRPr="004D60FD">
              <w:tab/>
            </w:r>
            <w:r w:rsidRPr="004D60FD">
              <w:tab/>
            </w:r>
            <w:r w:rsidRPr="004D60FD">
              <w:tab/>
            </w:r>
          </w:p>
          <w:p w14:paraId="01819038" w14:textId="77777777" w:rsidR="007E4AE7" w:rsidRPr="004D60FD" w:rsidRDefault="007E4AE7" w:rsidP="007E4AE7">
            <w:pPr>
              <w:pStyle w:val="TableContents"/>
              <w:numPr>
                <w:ilvl w:val="0"/>
                <w:numId w:val="4"/>
              </w:numPr>
              <w:ind w:right="1"/>
              <w:rPr>
                <w:rFonts w:hint="eastAsia"/>
              </w:rPr>
            </w:pPr>
            <w:r w:rsidRPr="004D60FD">
              <w:lastRenderedPageBreak/>
              <w:t>Se verifica que el servicio cuente con una etiqueta</w:t>
            </w:r>
            <w:r>
              <w:t>.</w:t>
            </w:r>
            <w:r w:rsidRPr="004D60FD">
              <w:tab/>
            </w:r>
            <w:r w:rsidRPr="004D60FD">
              <w:tab/>
            </w:r>
            <w:r w:rsidRPr="004D60FD">
              <w:tab/>
            </w:r>
            <w:r w:rsidRPr="004D60FD">
              <w:tab/>
            </w:r>
            <w:r w:rsidRPr="004D60FD">
              <w:tab/>
            </w:r>
            <w:r w:rsidRPr="004D60FD">
              <w:tab/>
            </w:r>
          </w:p>
          <w:p w14:paraId="62866352" w14:textId="77777777" w:rsidR="007E4AE7" w:rsidRPr="004D60FD" w:rsidRDefault="007E4AE7" w:rsidP="007E4AE7">
            <w:pPr>
              <w:pStyle w:val="TableContents"/>
              <w:numPr>
                <w:ilvl w:val="0"/>
                <w:numId w:val="4"/>
              </w:numPr>
              <w:ind w:right="1"/>
              <w:rPr>
                <w:rFonts w:hint="eastAsia"/>
              </w:rPr>
            </w:pPr>
            <w:r w:rsidRPr="004D60FD">
              <w:t>Se verifica que el servicio cuente con un costo de realización</w:t>
            </w:r>
            <w:r w:rsidRPr="004D60FD">
              <w:tab/>
            </w:r>
            <w:r w:rsidRPr="004D60FD">
              <w:tab/>
            </w:r>
            <w:r w:rsidRPr="004D60FD">
              <w:tab/>
            </w:r>
            <w:r w:rsidRPr="004D60FD">
              <w:tab/>
            </w:r>
            <w:r w:rsidRPr="004D60FD">
              <w:tab/>
            </w:r>
          </w:p>
          <w:p w14:paraId="589D3CB8" w14:textId="77777777" w:rsidR="007E4AE7" w:rsidRPr="004D60FD" w:rsidRDefault="007E4AE7" w:rsidP="007E4AE7">
            <w:pPr>
              <w:pStyle w:val="TableContents"/>
              <w:numPr>
                <w:ilvl w:val="0"/>
                <w:numId w:val="4"/>
              </w:numPr>
              <w:ind w:right="1"/>
              <w:rPr>
                <w:rFonts w:hint="eastAsia"/>
              </w:rPr>
            </w:pPr>
            <w:r w:rsidRPr="004D60FD">
              <w:t>El servicio ofrecido se guardó en la base de datos</w:t>
            </w:r>
            <w:proofErr w:type="gramStart"/>
            <w:r>
              <w:t>?</w:t>
            </w:r>
            <w:proofErr w:type="gramEnd"/>
            <w:r w:rsidRPr="004D60FD">
              <w:tab/>
            </w:r>
            <w:r w:rsidRPr="004D60FD">
              <w:tab/>
            </w:r>
            <w:r w:rsidRPr="004D60FD">
              <w:tab/>
            </w:r>
            <w:r w:rsidRPr="004D60FD">
              <w:tab/>
            </w:r>
            <w:r w:rsidRPr="004D60FD">
              <w:tab/>
            </w:r>
            <w:r w:rsidRPr="004D60FD">
              <w:tab/>
            </w:r>
            <w:r w:rsidRPr="004D60FD">
              <w:tab/>
            </w:r>
            <w:r w:rsidRPr="004D60FD">
              <w:tab/>
            </w:r>
            <w:r w:rsidRPr="004D60FD">
              <w:tab/>
            </w:r>
          </w:p>
          <w:p w14:paraId="232F54C8" w14:textId="77777777" w:rsidR="007E4AE7" w:rsidRDefault="007E4AE7" w:rsidP="00B566F9">
            <w:pPr>
              <w:pStyle w:val="TableContents"/>
              <w:rPr>
                <w:rFonts w:hint="eastAsia"/>
                <w:b/>
                <w:bCs/>
              </w:rPr>
            </w:pPr>
          </w:p>
          <w:p w14:paraId="69D452BF" w14:textId="77777777" w:rsidR="007E4AE7" w:rsidRDefault="007E4AE7" w:rsidP="00B566F9">
            <w:pPr>
              <w:pStyle w:val="TableContents"/>
              <w:rPr>
                <w:rFonts w:hint="eastAsia"/>
                <w:b/>
                <w:bCs/>
              </w:rPr>
            </w:pPr>
          </w:p>
          <w:p w14:paraId="11775E47" w14:textId="77777777" w:rsidR="007E4AE7" w:rsidRDefault="007E4AE7" w:rsidP="00B566F9">
            <w:pPr>
              <w:pStyle w:val="TableContents"/>
              <w:rPr>
                <w:rFonts w:hint="eastAsia"/>
              </w:rPr>
            </w:pPr>
          </w:p>
        </w:tc>
      </w:tr>
      <w:tr w:rsidR="007E4AE7" w14:paraId="7C7CB0AA"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AB79F1" w14:textId="77777777" w:rsidR="007E4AE7" w:rsidRDefault="007E4AE7" w:rsidP="00B566F9">
            <w:pPr>
              <w:pStyle w:val="TableContents"/>
              <w:rPr>
                <w:rFonts w:hint="eastAsia"/>
                <w:b/>
                <w:bCs/>
              </w:rPr>
            </w:pPr>
            <w:r>
              <w:rPr>
                <w:b/>
                <w:bCs/>
              </w:rPr>
              <w:lastRenderedPageBreak/>
              <w:t>Pasos:</w:t>
            </w:r>
          </w:p>
          <w:p w14:paraId="2171F4EF" w14:textId="77777777" w:rsidR="007E4AE7" w:rsidRDefault="007E4AE7" w:rsidP="007E4AE7">
            <w:pPr>
              <w:pStyle w:val="TableContents"/>
              <w:numPr>
                <w:ilvl w:val="0"/>
                <w:numId w:val="4"/>
              </w:numPr>
              <w:ind w:right="1"/>
              <w:rPr>
                <w:rFonts w:hint="eastAsia"/>
              </w:rPr>
            </w:pPr>
            <w:r>
              <w:t>Se verifica que el usuario está registrado en la plataforma</w:t>
            </w:r>
            <w:r>
              <w:tab/>
            </w:r>
            <w:r>
              <w:tab/>
            </w:r>
            <w:r>
              <w:tab/>
            </w:r>
            <w:r>
              <w:tab/>
            </w:r>
            <w:r>
              <w:tab/>
            </w:r>
          </w:p>
          <w:p w14:paraId="2BCE3B42" w14:textId="77777777" w:rsidR="007E4AE7" w:rsidRPr="004D60FD" w:rsidRDefault="007E4AE7" w:rsidP="007E4AE7">
            <w:pPr>
              <w:pStyle w:val="TableContents"/>
              <w:numPr>
                <w:ilvl w:val="0"/>
                <w:numId w:val="4"/>
              </w:numPr>
              <w:rPr>
                <w:rFonts w:hint="eastAsia"/>
                <w:b/>
                <w:bCs/>
              </w:rPr>
            </w:pPr>
            <w:r>
              <w:t>Se valida que los datos de usuario son correctos</w:t>
            </w:r>
            <w:r>
              <w:tab/>
            </w:r>
            <w:r>
              <w:tab/>
            </w:r>
            <w:r>
              <w:tab/>
            </w:r>
            <w:r>
              <w:tab/>
            </w:r>
            <w:r>
              <w:tab/>
            </w:r>
            <w:r>
              <w:tab/>
            </w:r>
          </w:p>
          <w:p w14:paraId="21C422ED" w14:textId="77777777" w:rsidR="007E4AE7" w:rsidRDefault="007E4AE7" w:rsidP="007E4AE7">
            <w:pPr>
              <w:pStyle w:val="TableContents"/>
              <w:numPr>
                <w:ilvl w:val="0"/>
                <w:numId w:val="4"/>
              </w:numPr>
              <w:rPr>
                <w:rFonts w:hint="eastAsia"/>
                <w:b/>
                <w:bCs/>
              </w:rPr>
            </w:pPr>
            <w:r>
              <w:t>Se valida que los datos del servicio ofrecido son correctos y se guardaron en la BD</w:t>
            </w:r>
            <w:r>
              <w:tab/>
            </w:r>
          </w:p>
        </w:tc>
      </w:tr>
      <w:tr w:rsidR="007E4AE7" w14:paraId="3D937478"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6927067" w14:textId="77777777" w:rsidR="007E4AE7" w:rsidRDefault="007E4AE7" w:rsidP="00B566F9">
            <w:pPr>
              <w:pStyle w:val="TableContents"/>
              <w:rPr>
                <w:rFonts w:hint="eastAsia"/>
                <w:b/>
                <w:bCs/>
              </w:rPr>
            </w:pPr>
            <w:r>
              <w:rPr>
                <w:b/>
                <w:bCs/>
              </w:rPr>
              <w:t>Resultado esperado:</w:t>
            </w:r>
          </w:p>
          <w:p w14:paraId="4AEF08FE"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 que el usuario se encuentra registrado en la plataforma.</w:t>
            </w:r>
          </w:p>
          <w:p w14:paraId="4F38CF7D"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 que el </w:t>
            </w:r>
            <w:r>
              <w:t>servicio se guardó  en la BD y</w:t>
            </w:r>
            <w:r w:rsidRPr="004D60FD">
              <w:rPr>
                <w:bCs/>
                <w:color w:val="000000"/>
              </w:rPr>
              <w:t xml:space="preserve"> se encuentra registrado en la plataforma.</w:t>
            </w:r>
          </w:p>
          <w:p w14:paraId="517CD8BC" w14:textId="77777777" w:rsidR="007E4AE7" w:rsidRDefault="007E4AE7" w:rsidP="00B566F9">
            <w:pPr>
              <w:pStyle w:val="TableContents"/>
              <w:rPr>
                <w:rFonts w:hint="eastAsia"/>
                <w:b/>
                <w:bCs/>
              </w:rPr>
            </w:pPr>
          </w:p>
        </w:tc>
      </w:tr>
      <w:tr w:rsidR="007E4AE7" w14:paraId="44903032" w14:textId="77777777" w:rsidTr="00B566F9">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CE80711" w14:textId="77777777" w:rsidR="007E4AE7" w:rsidRDefault="007E4AE7" w:rsidP="00B566F9">
            <w:pPr>
              <w:pStyle w:val="TableContents"/>
              <w:rPr>
                <w:rFonts w:hint="eastAsia"/>
                <w:b/>
                <w:bCs/>
              </w:rPr>
            </w:pPr>
            <w:r>
              <w:rPr>
                <w:b/>
                <w:bCs/>
              </w:rPr>
              <w:t>Resultado obtenido:</w:t>
            </w:r>
          </w:p>
          <w:p w14:paraId="4C641175" w14:textId="77777777" w:rsidR="007E4AE7" w:rsidRDefault="007E4AE7" w:rsidP="00B566F9">
            <w:pPr>
              <w:pStyle w:val="TableContents"/>
              <w:rPr>
                <w:rFonts w:hint="eastAsia"/>
              </w:rPr>
            </w:pPr>
            <w:r>
              <w:t>&lt;Resultado obtenido de la ejecución del caso de prueba, incluir pantalla del mensaje obtenido&gt;</w:t>
            </w:r>
          </w:p>
          <w:p w14:paraId="35FEA021" w14:textId="77777777" w:rsidR="007E4AE7" w:rsidRDefault="007E4AE7" w:rsidP="00B566F9">
            <w:pPr>
              <w:pStyle w:val="TableContents"/>
              <w:rPr>
                <w:rFonts w:hint="eastAsia"/>
                <w:b/>
                <w:bCs/>
              </w:rPr>
            </w:pPr>
          </w:p>
          <w:p w14:paraId="0451D7AD" w14:textId="77777777" w:rsidR="007E4AE7" w:rsidRDefault="007E4AE7" w:rsidP="00B566F9">
            <w:pPr>
              <w:pStyle w:val="TableContents"/>
              <w:rPr>
                <w:rFonts w:hint="eastAsia"/>
                <w:b/>
                <w:bCs/>
              </w:rPr>
            </w:pPr>
          </w:p>
          <w:p w14:paraId="52CBB87A" w14:textId="77777777" w:rsidR="007E4AE7" w:rsidRDefault="007E4AE7" w:rsidP="00B566F9">
            <w:pPr>
              <w:pStyle w:val="TableContents"/>
              <w:rPr>
                <w:rFonts w:hint="eastAsia"/>
                <w:b/>
                <w:bCs/>
              </w:rPr>
            </w:pPr>
          </w:p>
          <w:p w14:paraId="6C70F5BC" w14:textId="77777777" w:rsidR="007E4AE7" w:rsidRDefault="007E4AE7" w:rsidP="00B566F9">
            <w:pPr>
              <w:pStyle w:val="TableContents"/>
              <w:rPr>
                <w:rFonts w:hint="eastAsia"/>
                <w:b/>
                <w:bCs/>
              </w:rPr>
            </w:pPr>
          </w:p>
        </w:tc>
      </w:tr>
    </w:tbl>
    <w:p w14:paraId="6A95D497" w14:textId="77777777" w:rsidR="007E4AE7" w:rsidRDefault="007E4AE7" w:rsidP="007E4AE7">
      <w:pPr>
        <w:pStyle w:val="Textbody"/>
        <w:rPr>
          <w:rFonts w:hint="eastAsia"/>
        </w:rPr>
      </w:pPr>
    </w:p>
    <w:p w14:paraId="11098A50"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3DB0C24A" w14:textId="77777777" w:rsidTr="00B566F9">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60BD04B" w14:textId="77777777" w:rsidR="007E4AE7" w:rsidRDefault="007E4AE7" w:rsidP="00B566F9">
            <w:pPr>
              <w:pStyle w:val="TableHeading"/>
              <w:rPr>
                <w:rFonts w:hint="eastAsia"/>
              </w:rPr>
            </w:pPr>
            <w:r>
              <w:t xml:space="preserve">Buscar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E428DAE" w14:textId="77777777" w:rsidR="007E4AE7" w:rsidRDefault="007E4AE7" w:rsidP="00B566F9">
            <w:pPr>
              <w:pStyle w:val="TableHeading"/>
              <w:rPr>
                <w:rFonts w:hint="eastAsia"/>
              </w:rPr>
            </w:pPr>
            <w:r>
              <w:t>CP003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A425481" w14:textId="77777777" w:rsidR="007E4AE7" w:rsidRDefault="007E4AE7" w:rsidP="00B566F9">
            <w:pPr>
              <w:pStyle w:val="TableHeading"/>
              <w:rPr>
                <w:rFonts w:hint="eastAsia"/>
              </w:rPr>
            </w:pPr>
          </w:p>
        </w:tc>
      </w:tr>
      <w:tr w:rsidR="007E4AE7" w14:paraId="08AB9C68" w14:textId="77777777" w:rsidTr="00B566F9">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1A5A2A" w14:textId="77777777" w:rsidR="007E4AE7" w:rsidRDefault="007E4AE7" w:rsidP="00B566F9"/>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2B01C976" w14:textId="77777777" w:rsidR="007E4AE7" w:rsidRDefault="007E4AE7" w:rsidP="00B566F9">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E9A834A" w14:textId="77777777" w:rsidR="007E4AE7" w:rsidRDefault="007E4AE7" w:rsidP="00B566F9">
            <w:pPr>
              <w:pStyle w:val="TableHeading"/>
              <w:rPr>
                <w:rFonts w:hint="eastAsia"/>
              </w:rPr>
            </w:pPr>
            <w:r>
              <w:t>Si/No</w:t>
            </w:r>
          </w:p>
        </w:tc>
      </w:tr>
      <w:tr w:rsidR="007E4AE7" w14:paraId="09974C12"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9BF243" w14:textId="77777777" w:rsidR="007E4AE7" w:rsidRDefault="007E4AE7" w:rsidP="00B566F9">
            <w:pPr>
              <w:pStyle w:val="TableContents"/>
              <w:rPr>
                <w:rFonts w:hint="eastAsia"/>
                <w:b/>
                <w:bCs/>
              </w:rPr>
            </w:pPr>
            <w:r>
              <w:rPr>
                <w:b/>
                <w:bCs/>
              </w:rPr>
              <w:t>Descripción:</w:t>
            </w:r>
          </w:p>
          <w:p w14:paraId="0BA9BBD3" w14:textId="77777777" w:rsidR="007E4AE7" w:rsidRDefault="007E4AE7" w:rsidP="00B566F9">
            <w:pPr>
              <w:pStyle w:val="TableContents"/>
              <w:rPr>
                <w:rFonts w:hint="eastAsia"/>
              </w:rPr>
            </w:pPr>
            <w:r w:rsidRPr="00B76C70">
              <w:rPr>
                <w:color w:val="000000"/>
              </w:rPr>
              <w:t>Quiero buscar los servicios ofrecidos por los ingenieros</w:t>
            </w:r>
          </w:p>
        </w:tc>
      </w:tr>
      <w:tr w:rsidR="007E4AE7" w14:paraId="41F7A4E5"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4E0DC8" w14:textId="77777777" w:rsidR="007E4AE7" w:rsidRDefault="007E4AE7" w:rsidP="00B566F9">
            <w:pPr>
              <w:pStyle w:val="TableContents"/>
              <w:rPr>
                <w:rFonts w:hint="eastAsia"/>
                <w:b/>
                <w:bCs/>
              </w:rPr>
            </w:pPr>
            <w:r>
              <w:rPr>
                <w:b/>
                <w:bCs/>
              </w:rPr>
              <w:t>Prerrequisitos</w:t>
            </w:r>
          </w:p>
          <w:p w14:paraId="297370D3" w14:textId="77777777" w:rsidR="007E4AE7" w:rsidRDefault="007E4AE7" w:rsidP="00B566F9">
            <w:pPr>
              <w:pStyle w:val="TableContents"/>
              <w:rPr>
                <w:rFonts w:hint="eastAsia"/>
                <w:b/>
                <w:bCs/>
                <w:color w:val="000000"/>
              </w:rPr>
            </w:pPr>
            <w:r>
              <w:rPr>
                <w:b/>
                <w:bCs/>
                <w:color w:val="000000"/>
              </w:rPr>
              <w:t>&lt;Enumerar los prerrequisitos para la prueba&gt;</w:t>
            </w:r>
          </w:p>
          <w:p w14:paraId="4CBC06D9" w14:textId="77777777" w:rsidR="007E4AE7" w:rsidRDefault="007E4AE7" w:rsidP="007E4AE7">
            <w:pPr>
              <w:pStyle w:val="TableContents"/>
              <w:numPr>
                <w:ilvl w:val="0"/>
                <w:numId w:val="4"/>
              </w:numPr>
              <w:ind w:right="1"/>
              <w:rPr>
                <w:rFonts w:hint="eastAsia"/>
              </w:rPr>
            </w:pPr>
            <w:r>
              <w:t>Se verifica que se muestre la información de los servicios ofrecidos</w:t>
            </w:r>
            <w:r>
              <w:tab/>
            </w:r>
            <w:r>
              <w:tab/>
            </w:r>
            <w:r>
              <w:tab/>
            </w:r>
            <w:r>
              <w:tab/>
            </w:r>
          </w:p>
          <w:p w14:paraId="645F9583" w14:textId="77777777" w:rsidR="007E4AE7" w:rsidRDefault="007E4AE7" w:rsidP="007E4AE7">
            <w:pPr>
              <w:pStyle w:val="TableContents"/>
              <w:numPr>
                <w:ilvl w:val="0"/>
                <w:numId w:val="4"/>
              </w:numPr>
              <w:ind w:right="1"/>
              <w:rPr>
                <w:rFonts w:hint="eastAsia"/>
              </w:rPr>
            </w:pPr>
            <w:r>
              <w:t>Se verifica que el buscador filtre la información correctamente</w:t>
            </w:r>
            <w:r>
              <w:tab/>
            </w:r>
            <w:r>
              <w:tab/>
            </w:r>
            <w:r>
              <w:tab/>
            </w:r>
            <w:r>
              <w:tab/>
            </w:r>
            <w:r>
              <w:tab/>
            </w:r>
          </w:p>
        </w:tc>
      </w:tr>
      <w:tr w:rsidR="007E4AE7" w14:paraId="1D2A5747"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47DCB05" w14:textId="77777777" w:rsidR="007E4AE7" w:rsidRDefault="007E4AE7" w:rsidP="00B566F9">
            <w:pPr>
              <w:pStyle w:val="TableContents"/>
              <w:rPr>
                <w:rFonts w:hint="eastAsia"/>
                <w:b/>
                <w:bCs/>
              </w:rPr>
            </w:pPr>
            <w:r>
              <w:rPr>
                <w:b/>
                <w:bCs/>
              </w:rPr>
              <w:t>Pasos:</w:t>
            </w:r>
          </w:p>
          <w:p w14:paraId="78E252E2" w14:textId="77777777" w:rsidR="007E4AE7" w:rsidRPr="00B76C70" w:rsidRDefault="007E4AE7" w:rsidP="007E4AE7">
            <w:pPr>
              <w:pStyle w:val="TableContents"/>
              <w:numPr>
                <w:ilvl w:val="0"/>
                <w:numId w:val="4"/>
              </w:numPr>
              <w:ind w:right="1"/>
              <w:rPr>
                <w:rFonts w:hint="eastAsia"/>
                <w:b/>
                <w:bCs/>
              </w:rPr>
            </w:pPr>
            <w:r>
              <w:t>Se verifica que los datos del servicio ofrecido son correctos y se guardaron en la BD</w:t>
            </w:r>
          </w:p>
          <w:p w14:paraId="1D92A0AA" w14:textId="77777777" w:rsidR="007E4AE7" w:rsidRDefault="007E4AE7" w:rsidP="00B566F9">
            <w:pPr>
              <w:pStyle w:val="TableContents"/>
              <w:ind w:right="1"/>
              <w:rPr>
                <w:rFonts w:hint="eastAsia"/>
                <w:b/>
                <w:bCs/>
              </w:rPr>
            </w:pPr>
          </w:p>
        </w:tc>
      </w:tr>
      <w:tr w:rsidR="007E4AE7" w14:paraId="52A41C13" w14:textId="77777777" w:rsidTr="00B566F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C62F723" w14:textId="77777777" w:rsidR="007E4AE7" w:rsidRDefault="007E4AE7" w:rsidP="00B566F9">
            <w:pPr>
              <w:pStyle w:val="TableContents"/>
              <w:rPr>
                <w:rFonts w:hint="eastAsia"/>
                <w:b/>
                <w:bCs/>
              </w:rPr>
            </w:pPr>
            <w:r>
              <w:rPr>
                <w:b/>
                <w:bCs/>
              </w:rPr>
              <w:t>Resultado esperado:</w:t>
            </w:r>
          </w:p>
          <w:p w14:paraId="7BAFEA54"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w:t>
            </w:r>
            <w:r>
              <w:rPr>
                <w:bCs/>
                <w:color w:val="000000"/>
              </w:rPr>
              <w:t>l</w:t>
            </w:r>
            <w:r w:rsidRPr="004D60FD">
              <w:rPr>
                <w:bCs/>
                <w:color w:val="000000"/>
              </w:rPr>
              <w:t xml:space="preserve"> </w:t>
            </w:r>
            <w:r>
              <w:t>buscador</w:t>
            </w:r>
            <w:r w:rsidRPr="004D60FD">
              <w:rPr>
                <w:bCs/>
                <w:color w:val="000000"/>
              </w:rPr>
              <w:t xml:space="preserve"> </w:t>
            </w:r>
            <w:r>
              <w:rPr>
                <w:bCs/>
                <w:color w:val="000000"/>
              </w:rPr>
              <w:t xml:space="preserve">y que se presente en pantalla la información actual </w:t>
            </w:r>
            <w:r w:rsidRPr="004D60FD">
              <w:rPr>
                <w:bCs/>
                <w:color w:val="000000"/>
              </w:rPr>
              <w:t>registrad</w:t>
            </w:r>
            <w:r>
              <w:rPr>
                <w:bCs/>
                <w:color w:val="000000"/>
              </w:rPr>
              <w:t>a</w:t>
            </w:r>
            <w:r w:rsidRPr="004D60FD">
              <w:rPr>
                <w:bCs/>
                <w:color w:val="000000"/>
              </w:rPr>
              <w:t xml:space="preserve"> en la plataforma</w:t>
            </w:r>
            <w:r>
              <w:rPr>
                <w:bCs/>
                <w:color w:val="000000"/>
              </w:rPr>
              <w:t xml:space="preserve"> con los profesionales que cumplen con los criterios seleccionados en los filtros del buscador</w:t>
            </w:r>
            <w:r w:rsidRPr="004D60FD">
              <w:rPr>
                <w:bCs/>
                <w:color w:val="000000"/>
              </w:rPr>
              <w:t>.</w:t>
            </w:r>
          </w:p>
          <w:p w14:paraId="26BD9905" w14:textId="77777777" w:rsidR="007E4AE7" w:rsidRDefault="007E4AE7" w:rsidP="00B566F9">
            <w:pPr>
              <w:pStyle w:val="TableContents"/>
              <w:rPr>
                <w:rFonts w:hint="eastAsia"/>
                <w:b/>
                <w:bCs/>
              </w:rPr>
            </w:pPr>
          </w:p>
        </w:tc>
      </w:tr>
      <w:tr w:rsidR="007E4AE7" w14:paraId="573F2BA0" w14:textId="77777777" w:rsidTr="00B566F9">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CD5D4C6" w14:textId="77777777" w:rsidR="007E4AE7" w:rsidRDefault="007E4AE7" w:rsidP="00B566F9">
            <w:pPr>
              <w:pStyle w:val="TableContents"/>
              <w:rPr>
                <w:rFonts w:hint="eastAsia"/>
                <w:b/>
                <w:bCs/>
              </w:rPr>
            </w:pPr>
            <w:r>
              <w:rPr>
                <w:b/>
                <w:bCs/>
              </w:rPr>
              <w:t>Resultado obtenido:</w:t>
            </w:r>
          </w:p>
          <w:p w14:paraId="3250A1E6" w14:textId="77777777" w:rsidR="007E4AE7" w:rsidRDefault="007E4AE7" w:rsidP="00B566F9">
            <w:pPr>
              <w:pStyle w:val="TableContents"/>
              <w:rPr>
                <w:rFonts w:hint="eastAsia"/>
              </w:rPr>
            </w:pPr>
            <w:r>
              <w:t>&lt;Resultado obtenido de la ejecución del caso de prueba, incluir pantalla del mensaje obtenido&gt;</w:t>
            </w:r>
          </w:p>
          <w:p w14:paraId="5A5FB2AB" w14:textId="77777777" w:rsidR="007E4AE7" w:rsidRDefault="007E4AE7" w:rsidP="00B566F9">
            <w:pPr>
              <w:pStyle w:val="TableContents"/>
              <w:rPr>
                <w:rFonts w:hint="eastAsia"/>
                <w:b/>
                <w:bCs/>
              </w:rPr>
            </w:pPr>
          </w:p>
          <w:p w14:paraId="24563A37" w14:textId="77777777" w:rsidR="007E4AE7" w:rsidRDefault="007E4AE7" w:rsidP="00B566F9">
            <w:pPr>
              <w:pStyle w:val="TableContents"/>
              <w:rPr>
                <w:rFonts w:hint="eastAsia"/>
                <w:b/>
                <w:bCs/>
              </w:rPr>
            </w:pPr>
          </w:p>
          <w:p w14:paraId="1B041FA2" w14:textId="77777777" w:rsidR="007E4AE7" w:rsidRDefault="007E4AE7" w:rsidP="00B566F9">
            <w:pPr>
              <w:pStyle w:val="TableContents"/>
              <w:rPr>
                <w:rFonts w:hint="eastAsia"/>
                <w:b/>
                <w:bCs/>
              </w:rPr>
            </w:pPr>
          </w:p>
          <w:p w14:paraId="083E408E" w14:textId="77777777" w:rsidR="007E4AE7" w:rsidRDefault="007E4AE7" w:rsidP="00B566F9">
            <w:pPr>
              <w:pStyle w:val="TableContents"/>
              <w:rPr>
                <w:rFonts w:hint="eastAsia"/>
                <w:b/>
                <w:bCs/>
              </w:rPr>
            </w:pPr>
          </w:p>
        </w:tc>
      </w:tr>
    </w:tbl>
    <w:p w14:paraId="2D798120" w14:textId="77777777" w:rsidR="007E4AE7" w:rsidRDefault="007E4AE7" w:rsidP="007E4AE7">
      <w:pPr>
        <w:pStyle w:val="Textbody"/>
        <w:rPr>
          <w:rFonts w:hint="eastAsia"/>
        </w:rPr>
      </w:pPr>
    </w:p>
    <w:p w14:paraId="28351925" w14:textId="77777777" w:rsidR="007E4AE7" w:rsidRPr="007E4AE7" w:rsidRDefault="007E4AE7" w:rsidP="007E4AE7">
      <w:pPr>
        <w:pStyle w:val="Ttulo2"/>
        <w:rPr>
          <w:rFonts w:ascii="Times New Roman" w:hAnsi="Times New Roman" w:cs="Times New Roman"/>
          <w:lang w:val="es-ES"/>
        </w:rPr>
      </w:pPr>
      <w:bookmarkStart w:id="67" w:name="_Toc87611825"/>
      <w:r w:rsidRPr="007E4AE7">
        <w:rPr>
          <w:rFonts w:ascii="Times New Roman" w:hAnsi="Times New Roman" w:cs="Times New Roman"/>
          <w:lang w:val="es-ES"/>
        </w:rPr>
        <w:t>ESTRATEGIA DE EJECUCIÓN DE PRUEBAS</w:t>
      </w:r>
      <w:bookmarkEnd w:id="67"/>
    </w:p>
    <w:p w14:paraId="181265E7" w14:textId="77777777" w:rsidR="007E4AE7" w:rsidRDefault="007E4AE7" w:rsidP="007E4AE7">
      <w:pPr>
        <w:pStyle w:val="Standard"/>
        <w:rPr>
          <w:rFonts w:eastAsia="NewsGotT" w:cs="NewsGotT"/>
          <w:szCs w:val="20"/>
        </w:rPr>
      </w:pPr>
      <w:r>
        <w:rPr>
          <w:rFonts w:eastAsia="NewsGotT" w:cs="NewsGotT"/>
          <w:noProof/>
          <w:szCs w:val="20"/>
          <w:lang w:val="es-CO"/>
        </w:rPr>
        <mc:AlternateContent>
          <mc:Choice Requires="wps">
            <w:drawing>
              <wp:anchor distT="0" distB="0" distL="114300" distR="114300" simplePos="0" relativeHeight="251660288" behindDoc="0" locked="0" layoutInCell="1" allowOverlap="1" wp14:anchorId="7B1154A7" wp14:editId="62E9719E">
                <wp:simplePos x="0" y="0"/>
                <wp:positionH relativeFrom="column">
                  <wp:posOffset>0</wp:posOffset>
                </wp:positionH>
                <wp:positionV relativeFrom="paragraph">
                  <wp:posOffset>151920</wp:posOffset>
                </wp:positionV>
                <wp:extent cx="5734800" cy="306000"/>
                <wp:effectExtent l="0" t="0" r="18300" b="17850"/>
                <wp:wrapSquare wrapText="bothSides"/>
                <wp:docPr id="7" name="Marco1"/>
                <wp:cNvGraphicFramePr/>
                <a:graphic xmlns:a="http://schemas.openxmlformats.org/drawingml/2006/main">
                  <a:graphicData uri="http://schemas.microsoft.com/office/word/2010/wordprocessingShape">
                    <wps:wsp>
                      <wps:cNvSpPr txBox="1"/>
                      <wps:spPr>
                        <a:xfrm>
                          <a:off x="0" y="0"/>
                          <a:ext cx="5734800" cy="306000"/>
                        </a:xfrm>
                        <a:prstGeom prst="rect">
                          <a:avLst/>
                        </a:prstGeom>
                        <a:ln w="6480">
                          <a:solidFill>
                            <a:srgbClr val="CCCCCC"/>
                          </a:solidFill>
                          <a:prstDash val="solid"/>
                        </a:ln>
                      </wps:spPr>
                      <wps:txbx>
                        <w:txbxContent>
                          <w:p w14:paraId="2D744194" w14:textId="77777777" w:rsidR="00B566F9" w:rsidRDefault="00B566F9" w:rsidP="007E4AE7">
                            <w:pPr>
                              <w:pStyle w:val="Standard"/>
                              <w:shd w:val="clear" w:color="auto" w:fill="FFFFFF"/>
                              <w:jc w:val="both"/>
                              <w:rPr>
                                <w:rFonts w:eastAsia="NewsGotT" w:cs="NewsGotT"/>
                                <w:szCs w:val="20"/>
                              </w:rPr>
                            </w:pPr>
                            <w:r>
                              <w:rPr>
                                <w:rFonts w:eastAsia="NewsGotT" w:cs="NewsGotT"/>
                                <w:szCs w:val="20"/>
                              </w:rPr>
                              <w:t>La estrategia a seguir en la ejecución de las pruebas para identificar los posibles ciclos de pruebas se determinaron en los ciclos 2 y 3, y la aplicación de los 3 casos de pruebas que lo componen de tal forma que puedan relacionarse los casos de prueba con los ciclos donde son ejecutados.</w:t>
                            </w:r>
                          </w:p>
                        </w:txbxContent>
                      </wps:txbx>
                      <wps:bodyPr vert="horz" lIns="88920" tIns="50760" rIns="88920" bIns="50760" compatLnSpc="0">
                        <a:spAutoFit/>
                      </wps:bodyPr>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margin-left:0;margin-top:11.95pt;width:451.55pt;height:2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" filled="f" strokecolor="#ccc" strokeweight=".18mm">
                <v:textbox style="mso-fit-shape-to-text:t" inset="2.47mm,1.41mm,2.47mm,1.41mm">
                  <w:txbxContent>
                    <w:p w14:paraId="2D744194" w14:textId="77777777" w:rsidR="00B566F9" w:rsidRDefault="00B566F9" w:rsidP="007E4AE7">
                      <w:pPr>
                        <w:pStyle w:val="Standard"/>
                        <w:shd w:val="clear" w:color="auto" w:fill="FFFFFF"/>
                        <w:jc w:val="both"/>
                        <w:rPr>
                          <w:rFonts w:eastAsia="NewsGotT" w:cs="NewsGotT"/>
                          <w:szCs w:val="20"/>
                        </w:rPr>
                      </w:pPr>
                      <w:r>
                        <w:rPr>
                          <w:rFonts w:eastAsia="NewsGotT" w:cs="NewsGotT"/>
                          <w:szCs w:val="20"/>
                        </w:rPr>
                        <w:t>La estrategia a seguir en la ejecución de las pruebas para identificar los posibles ciclos de pruebas se determinaron en los ciclos 2 y 3, y la aplicación de los 3 casos de pruebas que lo componen de tal forma que puedan relacionarse los casos de prueba con los ciclos donde son ejecutados.</w:t>
                      </w:r>
                    </w:p>
                  </w:txbxContent>
                </v:textbox>
                <w10:wrap type="square"/>
              </v:shape>
            </w:pict>
          </mc:Fallback>
        </mc:AlternateContent>
      </w:r>
      <w:r>
        <w:rPr>
          <w:rFonts w:eastAsia="NewsGotT" w:cs="NewsGotT"/>
          <w:szCs w:val="20"/>
        </w:rPr>
        <w:t>.</w:t>
      </w:r>
    </w:p>
    <w:p w14:paraId="5182E467" w14:textId="77777777" w:rsidR="007E4AE7" w:rsidRDefault="007E4AE7" w:rsidP="007E4AE7">
      <w:pPr>
        <w:pStyle w:val="Standard"/>
        <w:rPr>
          <w:rFonts w:eastAsia="NewsGotT" w:cs="NewsGotT"/>
          <w:szCs w:val="20"/>
        </w:rPr>
      </w:pPr>
    </w:p>
    <w:tbl>
      <w:tblPr>
        <w:tblW w:w="865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731"/>
        <w:gridCol w:w="1731"/>
        <w:gridCol w:w="1732"/>
        <w:gridCol w:w="1732"/>
        <w:gridCol w:w="1732"/>
      </w:tblGrid>
      <w:tr w:rsidR="007E4AE7" w14:paraId="2A574F44" w14:textId="77777777" w:rsidTr="00B566F9">
        <w:trPr>
          <w:trHeight w:val="579"/>
        </w:trPr>
        <w:tc>
          <w:tcPr>
            <w:tcW w:w="1731" w:type="dxa"/>
            <w:tcMar>
              <w:top w:w="55" w:type="dxa"/>
              <w:left w:w="55" w:type="dxa"/>
              <w:bottom w:w="55" w:type="dxa"/>
              <w:right w:w="55" w:type="dxa"/>
            </w:tcMar>
            <w:vAlign w:val="center"/>
          </w:tcPr>
          <w:p w14:paraId="14DC1102" w14:textId="77777777" w:rsidR="007E4AE7" w:rsidRDefault="007E4AE7" w:rsidP="00B566F9">
            <w:pPr>
              <w:pStyle w:val="TableContents"/>
              <w:jc w:val="center"/>
              <w:rPr>
                <w:rFonts w:hint="eastAsia"/>
                <w:b/>
                <w:bCs/>
              </w:rPr>
            </w:pPr>
            <w:r>
              <w:rPr>
                <w:b/>
                <w:bCs/>
              </w:rPr>
              <w:t>Prueba ID/ Ciclo de ejecución</w:t>
            </w:r>
          </w:p>
        </w:tc>
        <w:tc>
          <w:tcPr>
            <w:tcW w:w="1731" w:type="dxa"/>
            <w:tcMar>
              <w:top w:w="55" w:type="dxa"/>
              <w:left w:w="55" w:type="dxa"/>
              <w:bottom w:w="55" w:type="dxa"/>
              <w:right w:w="55" w:type="dxa"/>
            </w:tcMar>
            <w:vAlign w:val="center"/>
          </w:tcPr>
          <w:p w14:paraId="59853525" w14:textId="77777777" w:rsidR="007E4AE7" w:rsidRDefault="007E4AE7" w:rsidP="00B566F9">
            <w:pPr>
              <w:pStyle w:val="TableContents"/>
              <w:jc w:val="center"/>
              <w:rPr>
                <w:rFonts w:hint="eastAsia"/>
                <w:b/>
                <w:bCs/>
              </w:rPr>
            </w:pPr>
            <w:r>
              <w:rPr>
                <w:b/>
                <w:bCs/>
              </w:rPr>
              <w:t>&lt;Ciclo 0&gt;</w:t>
            </w:r>
          </w:p>
        </w:tc>
        <w:tc>
          <w:tcPr>
            <w:tcW w:w="1732" w:type="dxa"/>
            <w:tcMar>
              <w:top w:w="55" w:type="dxa"/>
              <w:left w:w="55" w:type="dxa"/>
              <w:bottom w:w="55" w:type="dxa"/>
              <w:right w:w="55" w:type="dxa"/>
            </w:tcMar>
            <w:vAlign w:val="center"/>
          </w:tcPr>
          <w:p w14:paraId="6654A7DA" w14:textId="77777777" w:rsidR="007E4AE7" w:rsidRDefault="007E4AE7" w:rsidP="00B566F9">
            <w:pPr>
              <w:pStyle w:val="TableContents"/>
              <w:jc w:val="center"/>
              <w:rPr>
                <w:rFonts w:hint="eastAsia"/>
                <w:b/>
                <w:bCs/>
              </w:rPr>
            </w:pPr>
            <w:r>
              <w:rPr>
                <w:b/>
                <w:bCs/>
              </w:rPr>
              <w:t>&lt;Ciclo 1&gt;</w:t>
            </w:r>
          </w:p>
        </w:tc>
        <w:tc>
          <w:tcPr>
            <w:tcW w:w="1732" w:type="dxa"/>
            <w:tcMar>
              <w:top w:w="55" w:type="dxa"/>
              <w:left w:w="55" w:type="dxa"/>
              <w:bottom w:w="55" w:type="dxa"/>
              <w:right w:w="55" w:type="dxa"/>
            </w:tcMar>
            <w:vAlign w:val="center"/>
          </w:tcPr>
          <w:p w14:paraId="58B8471C" w14:textId="77777777" w:rsidR="007E4AE7" w:rsidRDefault="007E4AE7" w:rsidP="00B566F9">
            <w:pPr>
              <w:pStyle w:val="TableContents"/>
              <w:jc w:val="center"/>
              <w:rPr>
                <w:rFonts w:hint="eastAsia"/>
                <w:b/>
                <w:bCs/>
              </w:rPr>
            </w:pPr>
            <w:r>
              <w:rPr>
                <w:b/>
                <w:bCs/>
              </w:rPr>
              <w:t>&lt;Ciclo 2&gt;</w:t>
            </w:r>
          </w:p>
        </w:tc>
        <w:tc>
          <w:tcPr>
            <w:tcW w:w="1732" w:type="dxa"/>
            <w:tcMar>
              <w:top w:w="55" w:type="dxa"/>
              <w:left w:w="55" w:type="dxa"/>
              <w:bottom w:w="55" w:type="dxa"/>
              <w:right w:w="55" w:type="dxa"/>
            </w:tcMar>
            <w:vAlign w:val="center"/>
          </w:tcPr>
          <w:p w14:paraId="308CF31C" w14:textId="77777777" w:rsidR="007E4AE7" w:rsidRDefault="007E4AE7" w:rsidP="00B566F9">
            <w:pPr>
              <w:pStyle w:val="TableContents"/>
              <w:jc w:val="center"/>
              <w:rPr>
                <w:rFonts w:hint="eastAsia"/>
                <w:b/>
                <w:bCs/>
              </w:rPr>
            </w:pPr>
            <w:r>
              <w:rPr>
                <w:b/>
                <w:bCs/>
              </w:rPr>
              <w:t>&lt;Ciclo 3&gt;</w:t>
            </w:r>
          </w:p>
        </w:tc>
      </w:tr>
      <w:tr w:rsidR="007E4AE7" w14:paraId="4152283B" w14:textId="77777777" w:rsidTr="00B566F9">
        <w:trPr>
          <w:trHeight w:val="579"/>
        </w:trPr>
        <w:tc>
          <w:tcPr>
            <w:tcW w:w="1731" w:type="dxa"/>
            <w:tcMar>
              <w:top w:w="55" w:type="dxa"/>
              <w:left w:w="55" w:type="dxa"/>
              <w:bottom w:w="55" w:type="dxa"/>
              <w:right w:w="55" w:type="dxa"/>
            </w:tcMar>
            <w:vAlign w:val="center"/>
          </w:tcPr>
          <w:p w14:paraId="7288B23A" w14:textId="77777777" w:rsidR="007E4AE7" w:rsidRDefault="007E4AE7" w:rsidP="00B566F9">
            <w:pPr>
              <w:pStyle w:val="TableContents"/>
              <w:jc w:val="center"/>
              <w:rPr>
                <w:rFonts w:hint="eastAsia"/>
                <w:b/>
                <w:bCs/>
              </w:rPr>
            </w:pPr>
            <w:r>
              <w:rPr>
                <w:b/>
                <w:bCs/>
              </w:rPr>
              <w:t>&lt;CP001&gt;</w:t>
            </w:r>
          </w:p>
        </w:tc>
        <w:tc>
          <w:tcPr>
            <w:tcW w:w="1731" w:type="dxa"/>
            <w:tcMar>
              <w:top w:w="55" w:type="dxa"/>
              <w:left w:w="55" w:type="dxa"/>
              <w:bottom w:w="55" w:type="dxa"/>
              <w:right w:w="55" w:type="dxa"/>
            </w:tcMar>
            <w:vAlign w:val="center"/>
          </w:tcPr>
          <w:p w14:paraId="012A42B3" w14:textId="77777777" w:rsidR="007E4AE7" w:rsidRDefault="007E4AE7" w:rsidP="00B566F9">
            <w:pPr>
              <w:pStyle w:val="TableContents"/>
              <w:jc w:val="center"/>
              <w:rPr>
                <w:rFonts w:hint="eastAsia"/>
              </w:rPr>
            </w:pPr>
            <w:r>
              <w:t>NA</w:t>
            </w:r>
          </w:p>
        </w:tc>
        <w:tc>
          <w:tcPr>
            <w:tcW w:w="1732" w:type="dxa"/>
            <w:tcMar>
              <w:top w:w="55" w:type="dxa"/>
              <w:left w:w="55" w:type="dxa"/>
              <w:bottom w:w="55" w:type="dxa"/>
              <w:right w:w="55" w:type="dxa"/>
            </w:tcMar>
            <w:vAlign w:val="center"/>
          </w:tcPr>
          <w:p w14:paraId="4D4D8898" w14:textId="77777777" w:rsidR="007E4AE7" w:rsidRDefault="007E4AE7" w:rsidP="00B566F9">
            <w:pPr>
              <w:pStyle w:val="TableContents"/>
              <w:jc w:val="center"/>
              <w:rPr>
                <w:rFonts w:hint="eastAsia"/>
              </w:rPr>
            </w:pPr>
            <w:r>
              <w:t>NA</w:t>
            </w:r>
          </w:p>
        </w:tc>
        <w:tc>
          <w:tcPr>
            <w:tcW w:w="1732" w:type="dxa"/>
            <w:tcMar>
              <w:top w:w="55" w:type="dxa"/>
              <w:left w:w="55" w:type="dxa"/>
              <w:bottom w:w="55" w:type="dxa"/>
              <w:right w:w="55" w:type="dxa"/>
            </w:tcMar>
            <w:vAlign w:val="center"/>
          </w:tcPr>
          <w:p w14:paraId="327E1892" w14:textId="77777777" w:rsidR="007E4AE7" w:rsidRDefault="007E4AE7" w:rsidP="00B566F9">
            <w:pPr>
              <w:pStyle w:val="TableContents"/>
              <w:jc w:val="center"/>
              <w:rPr>
                <w:rFonts w:hint="eastAsia"/>
              </w:rPr>
            </w:pPr>
            <w:r>
              <w:t>X</w:t>
            </w:r>
          </w:p>
        </w:tc>
        <w:tc>
          <w:tcPr>
            <w:tcW w:w="1732" w:type="dxa"/>
            <w:tcMar>
              <w:top w:w="55" w:type="dxa"/>
              <w:left w:w="55" w:type="dxa"/>
              <w:bottom w:w="55" w:type="dxa"/>
              <w:right w:w="55" w:type="dxa"/>
            </w:tcMar>
            <w:vAlign w:val="center"/>
          </w:tcPr>
          <w:p w14:paraId="2A8166D1" w14:textId="77777777" w:rsidR="007E4AE7" w:rsidRDefault="007E4AE7" w:rsidP="00B566F9">
            <w:pPr>
              <w:pStyle w:val="TableContents"/>
              <w:jc w:val="center"/>
              <w:rPr>
                <w:rFonts w:hint="eastAsia"/>
              </w:rPr>
            </w:pPr>
            <w:r>
              <w:t>X</w:t>
            </w:r>
          </w:p>
        </w:tc>
      </w:tr>
      <w:tr w:rsidR="007E4AE7" w14:paraId="0DA6483F" w14:textId="77777777" w:rsidTr="00B566F9">
        <w:trPr>
          <w:trHeight w:val="548"/>
        </w:trPr>
        <w:tc>
          <w:tcPr>
            <w:tcW w:w="1731" w:type="dxa"/>
            <w:tcMar>
              <w:top w:w="55" w:type="dxa"/>
              <w:left w:w="55" w:type="dxa"/>
              <w:bottom w:w="55" w:type="dxa"/>
              <w:right w:w="55" w:type="dxa"/>
            </w:tcMar>
            <w:vAlign w:val="center"/>
          </w:tcPr>
          <w:p w14:paraId="07DE4424" w14:textId="77777777" w:rsidR="007E4AE7" w:rsidRDefault="007E4AE7" w:rsidP="00B566F9">
            <w:pPr>
              <w:pStyle w:val="TableContents"/>
              <w:jc w:val="center"/>
              <w:rPr>
                <w:rFonts w:hint="eastAsia"/>
                <w:b/>
                <w:bCs/>
              </w:rPr>
            </w:pPr>
            <w:r>
              <w:rPr>
                <w:b/>
                <w:bCs/>
              </w:rPr>
              <w:t>&lt;CP002&gt;</w:t>
            </w:r>
          </w:p>
        </w:tc>
        <w:tc>
          <w:tcPr>
            <w:tcW w:w="1731" w:type="dxa"/>
            <w:tcMar>
              <w:top w:w="55" w:type="dxa"/>
              <w:left w:w="55" w:type="dxa"/>
              <w:bottom w:w="55" w:type="dxa"/>
              <w:right w:w="55" w:type="dxa"/>
            </w:tcMar>
            <w:vAlign w:val="center"/>
          </w:tcPr>
          <w:p w14:paraId="74E8D159" w14:textId="77777777" w:rsidR="007E4AE7" w:rsidRDefault="007E4AE7" w:rsidP="00B566F9">
            <w:pPr>
              <w:pStyle w:val="TableContents"/>
              <w:jc w:val="center"/>
              <w:rPr>
                <w:rFonts w:hint="eastAsia"/>
              </w:rPr>
            </w:pPr>
            <w:r>
              <w:t>NA</w:t>
            </w:r>
          </w:p>
        </w:tc>
        <w:tc>
          <w:tcPr>
            <w:tcW w:w="1732" w:type="dxa"/>
            <w:tcMar>
              <w:top w:w="55" w:type="dxa"/>
              <w:left w:w="55" w:type="dxa"/>
              <w:bottom w:w="55" w:type="dxa"/>
              <w:right w:w="55" w:type="dxa"/>
            </w:tcMar>
            <w:vAlign w:val="center"/>
          </w:tcPr>
          <w:p w14:paraId="22B42CFC" w14:textId="77777777" w:rsidR="007E4AE7" w:rsidRDefault="007E4AE7" w:rsidP="00B566F9">
            <w:pPr>
              <w:pStyle w:val="TableContents"/>
              <w:jc w:val="center"/>
              <w:rPr>
                <w:rFonts w:hint="eastAsia"/>
              </w:rPr>
            </w:pPr>
            <w:r>
              <w:t>NA</w:t>
            </w:r>
          </w:p>
        </w:tc>
        <w:tc>
          <w:tcPr>
            <w:tcW w:w="1732" w:type="dxa"/>
            <w:tcMar>
              <w:top w:w="55" w:type="dxa"/>
              <w:left w:w="55" w:type="dxa"/>
              <w:bottom w:w="55" w:type="dxa"/>
              <w:right w:w="55" w:type="dxa"/>
            </w:tcMar>
            <w:vAlign w:val="center"/>
          </w:tcPr>
          <w:p w14:paraId="752E775E" w14:textId="77777777" w:rsidR="007E4AE7" w:rsidRDefault="007E4AE7" w:rsidP="00B566F9">
            <w:pPr>
              <w:pStyle w:val="TableContents"/>
              <w:jc w:val="center"/>
              <w:rPr>
                <w:rFonts w:hint="eastAsia"/>
              </w:rPr>
            </w:pPr>
            <w:r>
              <w:t>X</w:t>
            </w:r>
          </w:p>
        </w:tc>
        <w:tc>
          <w:tcPr>
            <w:tcW w:w="1732" w:type="dxa"/>
            <w:tcMar>
              <w:top w:w="55" w:type="dxa"/>
              <w:left w:w="55" w:type="dxa"/>
              <w:bottom w:w="55" w:type="dxa"/>
              <w:right w:w="55" w:type="dxa"/>
            </w:tcMar>
            <w:vAlign w:val="center"/>
          </w:tcPr>
          <w:p w14:paraId="12A6375B" w14:textId="77777777" w:rsidR="007E4AE7" w:rsidRDefault="007E4AE7" w:rsidP="00B566F9">
            <w:pPr>
              <w:pStyle w:val="TableContents"/>
              <w:jc w:val="center"/>
              <w:rPr>
                <w:rFonts w:hint="eastAsia"/>
              </w:rPr>
            </w:pPr>
            <w:r>
              <w:t>X</w:t>
            </w:r>
          </w:p>
        </w:tc>
      </w:tr>
      <w:tr w:rsidR="007E4AE7" w14:paraId="0D703B7A" w14:textId="77777777" w:rsidTr="00B566F9">
        <w:trPr>
          <w:trHeight w:val="579"/>
        </w:trPr>
        <w:tc>
          <w:tcPr>
            <w:tcW w:w="1731" w:type="dxa"/>
            <w:tcMar>
              <w:top w:w="55" w:type="dxa"/>
              <w:left w:w="55" w:type="dxa"/>
              <w:bottom w:w="55" w:type="dxa"/>
              <w:right w:w="55" w:type="dxa"/>
            </w:tcMar>
            <w:vAlign w:val="center"/>
          </w:tcPr>
          <w:p w14:paraId="3F2E567A" w14:textId="77777777" w:rsidR="007E4AE7" w:rsidRDefault="007E4AE7" w:rsidP="00B566F9">
            <w:pPr>
              <w:pStyle w:val="TableContents"/>
              <w:jc w:val="center"/>
              <w:rPr>
                <w:rFonts w:hint="eastAsia"/>
                <w:b/>
                <w:bCs/>
              </w:rPr>
            </w:pPr>
            <w:r>
              <w:rPr>
                <w:b/>
                <w:bCs/>
              </w:rPr>
              <w:t>&lt;CP003&gt;</w:t>
            </w:r>
          </w:p>
        </w:tc>
        <w:tc>
          <w:tcPr>
            <w:tcW w:w="1731" w:type="dxa"/>
            <w:tcMar>
              <w:top w:w="55" w:type="dxa"/>
              <w:left w:w="55" w:type="dxa"/>
              <w:bottom w:w="55" w:type="dxa"/>
              <w:right w:w="55" w:type="dxa"/>
            </w:tcMar>
            <w:vAlign w:val="center"/>
          </w:tcPr>
          <w:p w14:paraId="6FB86BFF" w14:textId="77777777" w:rsidR="007E4AE7" w:rsidRDefault="007E4AE7" w:rsidP="00B566F9">
            <w:pPr>
              <w:pStyle w:val="TableContents"/>
              <w:jc w:val="center"/>
              <w:rPr>
                <w:rFonts w:hint="eastAsia"/>
              </w:rPr>
            </w:pPr>
            <w:r>
              <w:t>NA</w:t>
            </w:r>
          </w:p>
        </w:tc>
        <w:tc>
          <w:tcPr>
            <w:tcW w:w="1732" w:type="dxa"/>
            <w:tcMar>
              <w:top w:w="55" w:type="dxa"/>
              <w:left w:w="55" w:type="dxa"/>
              <w:bottom w:w="55" w:type="dxa"/>
              <w:right w:w="55" w:type="dxa"/>
            </w:tcMar>
            <w:vAlign w:val="center"/>
          </w:tcPr>
          <w:p w14:paraId="11140223" w14:textId="77777777" w:rsidR="007E4AE7" w:rsidRDefault="007E4AE7" w:rsidP="00B566F9">
            <w:pPr>
              <w:pStyle w:val="TableContents"/>
              <w:jc w:val="center"/>
              <w:rPr>
                <w:rFonts w:hint="eastAsia"/>
              </w:rPr>
            </w:pPr>
            <w:r>
              <w:t>NA</w:t>
            </w:r>
          </w:p>
        </w:tc>
        <w:tc>
          <w:tcPr>
            <w:tcW w:w="1732" w:type="dxa"/>
            <w:tcMar>
              <w:top w:w="55" w:type="dxa"/>
              <w:left w:w="55" w:type="dxa"/>
              <w:bottom w:w="55" w:type="dxa"/>
              <w:right w:w="55" w:type="dxa"/>
            </w:tcMar>
            <w:vAlign w:val="center"/>
          </w:tcPr>
          <w:p w14:paraId="47A2ACCA" w14:textId="77777777" w:rsidR="007E4AE7" w:rsidRDefault="007E4AE7" w:rsidP="00B566F9">
            <w:pPr>
              <w:pStyle w:val="TableContents"/>
              <w:jc w:val="center"/>
              <w:rPr>
                <w:rFonts w:hint="eastAsia"/>
              </w:rPr>
            </w:pPr>
            <w:r>
              <w:t>X</w:t>
            </w:r>
          </w:p>
        </w:tc>
        <w:tc>
          <w:tcPr>
            <w:tcW w:w="1732" w:type="dxa"/>
            <w:tcMar>
              <w:top w:w="55" w:type="dxa"/>
              <w:left w:w="55" w:type="dxa"/>
              <w:bottom w:w="55" w:type="dxa"/>
              <w:right w:w="55" w:type="dxa"/>
            </w:tcMar>
            <w:vAlign w:val="center"/>
          </w:tcPr>
          <w:p w14:paraId="46CBA470" w14:textId="77777777" w:rsidR="007E4AE7" w:rsidRDefault="007E4AE7" w:rsidP="00B566F9">
            <w:pPr>
              <w:pStyle w:val="TableContents"/>
              <w:jc w:val="center"/>
              <w:rPr>
                <w:rFonts w:hint="eastAsia"/>
              </w:rPr>
            </w:pPr>
            <w:r>
              <w:t>X</w:t>
            </w:r>
          </w:p>
        </w:tc>
      </w:tr>
    </w:tbl>
    <w:p w14:paraId="25A6622E" w14:textId="77777777" w:rsidR="007E4AE7" w:rsidRDefault="007E4AE7" w:rsidP="007E4AE7">
      <w:pPr>
        <w:pStyle w:val="Textbody"/>
        <w:rPr>
          <w:rFonts w:hint="eastAsia"/>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558778AE" w14:textId="6320ED39" w:rsidR="00F03E14" w:rsidRPr="006C00D9" w:rsidRDefault="00D54D2B" w:rsidP="002A0F12">
      <w:pPr>
        <w:pStyle w:val="Ttulo1"/>
        <w:rPr>
          <w:rFonts w:ascii="Times New Roman" w:hAnsi="Times New Roman" w:cs="Times New Roman"/>
        </w:rPr>
      </w:pPr>
      <w:bookmarkStart w:id="68" w:name="_Toc77242303"/>
      <w:r w:rsidRPr="006C00D9">
        <w:rPr>
          <w:rFonts w:ascii="Times New Roman" w:hAnsi="Times New Roman" w:cs="Times New Roman"/>
        </w:rPr>
        <w:t>Glosario</w:t>
      </w:r>
      <w:bookmarkEnd w:id="68"/>
    </w:p>
    <w:p w14:paraId="5DB2EC34" w14:textId="77777777" w:rsidR="00F03E14" w:rsidRPr="00996295"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9" w:name="_Toc77242304"/>
      <w:r w:rsidRPr="006C00D9">
        <w:rPr>
          <w:rFonts w:ascii="Times New Roman" w:hAnsi="Times New Roman" w:cs="Times New Roman"/>
        </w:rPr>
        <w:t>Anexo(s)</w:t>
      </w:r>
      <w:bookmarkEnd w:id="69"/>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7"/>
      <w:footerReference w:type="default" r:id="rId18"/>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7A508" w14:textId="77777777" w:rsidR="00EC1C0A" w:rsidRDefault="00EC1C0A">
      <w:r>
        <w:separator/>
      </w:r>
    </w:p>
  </w:endnote>
  <w:endnote w:type="continuationSeparator" w:id="0">
    <w:p w14:paraId="5BFF1169" w14:textId="77777777" w:rsidR="00EC1C0A" w:rsidRDefault="00EC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79644" w14:textId="77777777" w:rsidR="00B566F9" w:rsidRDefault="00B566F9">
    <w:pPr>
      <w:jc w:val="right"/>
    </w:pPr>
    <w:r>
      <w:rPr>
        <w:sz w:val="22"/>
      </w:rP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14:paraId="6A279645" w14:textId="77777777" w:rsidR="00B566F9" w:rsidRDefault="00B566F9">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79646" w14:textId="77777777" w:rsidR="00B566F9" w:rsidRPr="00E31251" w:rsidRDefault="00B566F9">
    <w:pPr>
      <w:pStyle w:val="Piedepgina"/>
      <w:jc w:val="right"/>
      <w:rPr>
        <w:rFonts w:ascii="Calibri" w:hAnsi="Calibri"/>
        <w:sz w:val="22"/>
      </w:rPr>
    </w:pPr>
    <w:r w:rsidRPr="00E31251">
      <w:rPr>
        <w:rStyle w:val="Nmerodepgina"/>
        <w:rFonts w:ascii="Calibri" w:hAnsi="Calibri"/>
        <w:sz w:val="22"/>
      </w:rPr>
      <w:fldChar w:fldCharType="begin"/>
    </w:r>
    <w:r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E435B8">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AD9D6" w14:textId="77777777" w:rsidR="00EC1C0A" w:rsidRDefault="00EC1C0A">
      <w:r>
        <w:separator/>
      </w:r>
    </w:p>
  </w:footnote>
  <w:footnote w:type="continuationSeparator" w:id="0">
    <w:p w14:paraId="39416FD1" w14:textId="77777777" w:rsidR="00EC1C0A" w:rsidRDefault="00EC1C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55D"/>
    <w:multiLevelType w:val="hybridMultilevel"/>
    <w:tmpl w:val="34CA7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26E39ED"/>
    <w:multiLevelType w:val="hybridMultilevel"/>
    <w:tmpl w:val="E21AC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822442"/>
    <w:multiLevelType w:val="hybridMultilevel"/>
    <w:tmpl w:val="0592072C"/>
    <w:lvl w:ilvl="0" w:tplc="240A0001">
      <w:start w:val="1"/>
      <w:numFmt w:val="bullet"/>
      <w:lvlText w:val=""/>
      <w:lvlJc w:val="left"/>
      <w:pPr>
        <w:ind w:left="720" w:hanging="360"/>
      </w:pPr>
      <w:rPr>
        <w:rFonts w:ascii="Symbol" w:hAnsi="Symbol" w:hint="default"/>
      </w:rPr>
    </w:lvl>
    <w:lvl w:ilvl="1" w:tplc="D11CCFAA">
      <w:numFmt w:val="bullet"/>
      <w:lvlText w:val="•"/>
      <w:lvlJc w:val="left"/>
      <w:pPr>
        <w:ind w:left="1785" w:hanging="705"/>
      </w:pPr>
      <w:rPr>
        <w:rFonts w:ascii="Tahoma" w:eastAsia="Times New Roman" w:hAnsi="Tahoma" w:cs="Tahoma"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7C53DF0"/>
    <w:multiLevelType w:val="hybridMultilevel"/>
    <w:tmpl w:val="D5769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05A4517"/>
    <w:multiLevelType w:val="multilevel"/>
    <w:tmpl w:val="9398D624"/>
    <w:styleLink w:val="WWOutlineListStyle"/>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7"/>
  </w:num>
  <w:num w:numId="2">
    <w:abstractNumId w:val="2"/>
  </w:num>
  <w:num w:numId="3">
    <w:abstractNumId w:val="4"/>
  </w:num>
  <w:num w:numId="4">
    <w:abstractNumId w:val="5"/>
  </w:num>
  <w:num w:numId="5">
    <w:abstractNumId w:val="6"/>
  </w:num>
  <w:num w:numId="6">
    <w:abstractNumId w:val="7"/>
  </w:num>
  <w:num w:numId="7">
    <w:abstractNumId w:val="3"/>
  </w:num>
  <w:num w:numId="8">
    <w:abstractNumId w:val="1"/>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FC"/>
    <w:rsid w:val="000159BB"/>
    <w:rsid w:val="00027CC0"/>
    <w:rsid w:val="00052774"/>
    <w:rsid w:val="000D0E43"/>
    <w:rsid w:val="000D2169"/>
    <w:rsid w:val="0013066C"/>
    <w:rsid w:val="001561AE"/>
    <w:rsid w:val="00160F76"/>
    <w:rsid w:val="001678FD"/>
    <w:rsid w:val="00174725"/>
    <w:rsid w:val="001758CA"/>
    <w:rsid w:val="0017600E"/>
    <w:rsid w:val="001878F7"/>
    <w:rsid w:val="001E0522"/>
    <w:rsid w:val="001E7660"/>
    <w:rsid w:val="002047D9"/>
    <w:rsid w:val="00270119"/>
    <w:rsid w:val="002973B4"/>
    <w:rsid w:val="002A0F12"/>
    <w:rsid w:val="002A6A48"/>
    <w:rsid w:val="002B4AAF"/>
    <w:rsid w:val="002B5424"/>
    <w:rsid w:val="002E15DC"/>
    <w:rsid w:val="002E1710"/>
    <w:rsid w:val="0030265D"/>
    <w:rsid w:val="003049BA"/>
    <w:rsid w:val="00305463"/>
    <w:rsid w:val="00325702"/>
    <w:rsid w:val="00340027"/>
    <w:rsid w:val="003508ED"/>
    <w:rsid w:val="00361AFC"/>
    <w:rsid w:val="00362CDA"/>
    <w:rsid w:val="0037376A"/>
    <w:rsid w:val="00375DED"/>
    <w:rsid w:val="00390D4C"/>
    <w:rsid w:val="003C68F9"/>
    <w:rsid w:val="003D1163"/>
    <w:rsid w:val="003D1FC9"/>
    <w:rsid w:val="003F085B"/>
    <w:rsid w:val="003F1144"/>
    <w:rsid w:val="003F55B7"/>
    <w:rsid w:val="004319CC"/>
    <w:rsid w:val="004419A8"/>
    <w:rsid w:val="00461BC4"/>
    <w:rsid w:val="00496340"/>
    <w:rsid w:val="00497486"/>
    <w:rsid w:val="004D759E"/>
    <w:rsid w:val="004F4479"/>
    <w:rsid w:val="005048B6"/>
    <w:rsid w:val="00513426"/>
    <w:rsid w:val="00531E24"/>
    <w:rsid w:val="005650AE"/>
    <w:rsid w:val="00573B22"/>
    <w:rsid w:val="00577D9E"/>
    <w:rsid w:val="0059064C"/>
    <w:rsid w:val="005A0E14"/>
    <w:rsid w:val="005A5970"/>
    <w:rsid w:val="005B1C79"/>
    <w:rsid w:val="005C76C4"/>
    <w:rsid w:val="00601F84"/>
    <w:rsid w:val="006075EA"/>
    <w:rsid w:val="00644219"/>
    <w:rsid w:val="00646D17"/>
    <w:rsid w:val="00691DC2"/>
    <w:rsid w:val="006C00D9"/>
    <w:rsid w:val="006C4553"/>
    <w:rsid w:val="006F7C80"/>
    <w:rsid w:val="0070191C"/>
    <w:rsid w:val="00705A59"/>
    <w:rsid w:val="007121BE"/>
    <w:rsid w:val="007471DF"/>
    <w:rsid w:val="00764D32"/>
    <w:rsid w:val="00777722"/>
    <w:rsid w:val="00784B26"/>
    <w:rsid w:val="007850F8"/>
    <w:rsid w:val="007E4AE7"/>
    <w:rsid w:val="007E7866"/>
    <w:rsid w:val="007F7672"/>
    <w:rsid w:val="00833124"/>
    <w:rsid w:val="00855015"/>
    <w:rsid w:val="0086517A"/>
    <w:rsid w:val="008B2B9C"/>
    <w:rsid w:val="008D5BEF"/>
    <w:rsid w:val="008D5F34"/>
    <w:rsid w:val="008E435F"/>
    <w:rsid w:val="00906776"/>
    <w:rsid w:val="0092035D"/>
    <w:rsid w:val="00927EE2"/>
    <w:rsid w:val="00937253"/>
    <w:rsid w:val="00943FDD"/>
    <w:rsid w:val="00945976"/>
    <w:rsid w:val="00960721"/>
    <w:rsid w:val="00977C94"/>
    <w:rsid w:val="00985976"/>
    <w:rsid w:val="00996295"/>
    <w:rsid w:val="009A7CEE"/>
    <w:rsid w:val="009C5A87"/>
    <w:rsid w:val="009C7DD3"/>
    <w:rsid w:val="00A00D9B"/>
    <w:rsid w:val="00A00E71"/>
    <w:rsid w:val="00A05D5F"/>
    <w:rsid w:val="00A1538C"/>
    <w:rsid w:val="00A42BAE"/>
    <w:rsid w:val="00A53428"/>
    <w:rsid w:val="00A6189E"/>
    <w:rsid w:val="00A66E39"/>
    <w:rsid w:val="00AD38D6"/>
    <w:rsid w:val="00AD7CDC"/>
    <w:rsid w:val="00AE3E0F"/>
    <w:rsid w:val="00AE63CF"/>
    <w:rsid w:val="00B42277"/>
    <w:rsid w:val="00B50909"/>
    <w:rsid w:val="00B566F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5B8"/>
    <w:rsid w:val="00E439FE"/>
    <w:rsid w:val="00E6701E"/>
    <w:rsid w:val="00E777D5"/>
    <w:rsid w:val="00E92AD1"/>
    <w:rsid w:val="00EA1382"/>
    <w:rsid w:val="00EB4CF9"/>
    <w:rsid w:val="00EB6FED"/>
    <w:rsid w:val="00EC1C0A"/>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1">
    <w:name w:val="Tabla de cuadrícula 21"/>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customStyle="1" w:styleId="Standard">
    <w:name w:val="Standard"/>
    <w:rsid w:val="007E4AE7"/>
    <w:pPr>
      <w:widowControl w:val="0"/>
      <w:suppressAutoHyphens/>
      <w:autoSpaceDN w:val="0"/>
      <w:textAlignment w:val="baseline"/>
    </w:pPr>
    <w:rPr>
      <w:rFonts w:ascii="NewsGotT" w:eastAsia="Arial Unicode MS" w:hAnsi="NewsGotT" w:cs="Tahoma"/>
      <w:kern w:val="3"/>
      <w:szCs w:val="24"/>
      <w:lang w:val="es-ES" w:eastAsia="es-CO"/>
    </w:rPr>
  </w:style>
  <w:style w:type="paragraph" w:customStyle="1" w:styleId="Textbody">
    <w:name w:val="Text body"/>
    <w:basedOn w:val="Standard"/>
    <w:rsid w:val="007E4AE7"/>
    <w:pPr>
      <w:spacing w:after="120"/>
      <w:jc w:val="both"/>
    </w:pPr>
    <w:rPr>
      <w:sz w:val="22"/>
    </w:rPr>
  </w:style>
  <w:style w:type="paragraph" w:customStyle="1" w:styleId="TableContents">
    <w:name w:val="Table Contents"/>
    <w:basedOn w:val="Standard"/>
    <w:rsid w:val="007E4AE7"/>
    <w:pPr>
      <w:suppressLineNumbers/>
      <w:jc w:val="both"/>
    </w:pPr>
  </w:style>
  <w:style w:type="paragraph" w:customStyle="1" w:styleId="TableHeading">
    <w:name w:val="Table Heading"/>
    <w:basedOn w:val="TableContents"/>
    <w:rsid w:val="007E4AE7"/>
    <w:pPr>
      <w:jc w:val="center"/>
    </w:pPr>
    <w:rPr>
      <w:b/>
      <w:bCs/>
    </w:rPr>
  </w:style>
  <w:style w:type="numbering" w:customStyle="1" w:styleId="WWOutlineListStyle">
    <w:name w:val="WW_OutlineListStyle"/>
    <w:basedOn w:val="Sinlista"/>
    <w:rsid w:val="007E4AE7"/>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1">
    <w:name w:val="Tabla de cuadrícula 21"/>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customStyle="1" w:styleId="Standard">
    <w:name w:val="Standard"/>
    <w:rsid w:val="007E4AE7"/>
    <w:pPr>
      <w:widowControl w:val="0"/>
      <w:suppressAutoHyphens/>
      <w:autoSpaceDN w:val="0"/>
      <w:textAlignment w:val="baseline"/>
    </w:pPr>
    <w:rPr>
      <w:rFonts w:ascii="NewsGotT" w:eastAsia="Arial Unicode MS" w:hAnsi="NewsGotT" w:cs="Tahoma"/>
      <w:kern w:val="3"/>
      <w:szCs w:val="24"/>
      <w:lang w:val="es-ES" w:eastAsia="es-CO"/>
    </w:rPr>
  </w:style>
  <w:style w:type="paragraph" w:customStyle="1" w:styleId="Textbody">
    <w:name w:val="Text body"/>
    <w:basedOn w:val="Standard"/>
    <w:rsid w:val="007E4AE7"/>
    <w:pPr>
      <w:spacing w:after="120"/>
      <w:jc w:val="both"/>
    </w:pPr>
    <w:rPr>
      <w:sz w:val="22"/>
    </w:rPr>
  </w:style>
  <w:style w:type="paragraph" w:customStyle="1" w:styleId="TableContents">
    <w:name w:val="Table Contents"/>
    <w:basedOn w:val="Standard"/>
    <w:rsid w:val="007E4AE7"/>
    <w:pPr>
      <w:suppressLineNumbers/>
      <w:jc w:val="both"/>
    </w:pPr>
  </w:style>
  <w:style w:type="paragraph" w:customStyle="1" w:styleId="TableHeading">
    <w:name w:val="Table Heading"/>
    <w:basedOn w:val="TableContents"/>
    <w:rsid w:val="007E4AE7"/>
    <w:pPr>
      <w:jc w:val="center"/>
    </w:pPr>
    <w:rPr>
      <w:b/>
      <w:bCs/>
    </w:rPr>
  </w:style>
  <w:style w:type="numbering" w:customStyle="1" w:styleId="WWOutlineListStyle">
    <w:name w:val="WW_OutlineListStyle"/>
    <w:basedOn w:val="Sinlista"/>
    <w:rsid w:val="007E4AE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54402286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hyperlink" Target="http://www.omg.org/spec/UML/2.4.1/Infrastructur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omg.org/spec/UML/2.4.1/Infrastructure"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1C200-609A-4ADB-B366-005363D8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32</TotalTime>
  <Pages>17</Pages>
  <Words>4241</Words>
  <Characters>23326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27512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John Jairo Mack Vargas</cp:lastModifiedBy>
  <cp:revision>9</cp:revision>
  <cp:lastPrinted>2004-10-22T00:36:00Z</cp:lastPrinted>
  <dcterms:created xsi:type="dcterms:W3CDTF">2021-11-13T01:09:00Z</dcterms:created>
  <dcterms:modified xsi:type="dcterms:W3CDTF">2021-11-21T21:08:00Z</dcterms:modified>
</cp:coreProperties>
</file>